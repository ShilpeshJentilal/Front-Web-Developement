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410" w:type="pc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4289"/>
        <w:gridCol w:w="5059"/>
      </w:tblGrid>
      <w:tr w:rsidR="007A0F44" w:rsidRPr="00565B06" w14:paraId="498649C5" w14:textId="77777777" w:rsidTr="009F26E2">
        <w:trPr>
          <w:trHeight w:hRule="exact" w:val="1220"/>
        </w:trPr>
        <w:tc>
          <w:tcPr>
            <w:tcW w:w="4289" w:type="dxa"/>
            <w:tcMar>
              <w:right w:w="144" w:type="dxa"/>
            </w:tcMar>
            <w:vAlign w:val="bottom"/>
          </w:tcPr>
          <w:p w14:paraId="1A4C0488" w14:textId="5E5845B6" w:rsidR="007A0F44" w:rsidRPr="009F26E2" w:rsidRDefault="000F52DD" w:rsidP="00174A87">
            <w:pPr>
              <w:pStyle w:val="Title"/>
              <w:rPr>
                <w:sz w:val="56"/>
                <w:szCs w:val="52"/>
              </w:rPr>
            </w:pPr>
            <w:r w:rsidRPr="009F26E2">
              <w:rPr>
                <w:sz w:val="56"/>
                <w:szCs w:val="52"/>
              </w:rPr>
              <w:t>Shilpesh</w:t>
            </w:r>
          </w:p>
          <w:p w14:paraId="715696AB" w14:textId="6A202750" w:rsidR="007A0F44" w:rsidRPr="00565B06" w:rsidRDefault="000F52DD" w:rsidP="00174A87">
            <w:pPr>
              <w:pStyle w:val="Subtitle"/>
            </w:pPr>
            <w:r w:rsidRPr="009F26E2">
              <w:rPr>
                <w:sz w:val="56"/>
                <w:szCs w:val="20"/>
              </w:rPr>
              <w:t>Jentilal</w:t>
            </w:r>
          </w:p>
        </w:tc>
        <w:tc>
          <w:tcPr>
            <w:tcW w:w="5060" w:type="dxa"/>
            <w:tcMar>
              <w:left w:w="144" w:type="dxa"/>
            </w:tcMar>
            <w:vAlign w:val="bottom"/>
          </w:tcPr>
          <w:p w14:paraId="21DEFFFB" w14:textId="2C0BB172" w:rsidR="007A0F44" w:rsidRDefault="00BC49DE" w:rsidP="00174A87">
            <w:pPr>
              <w:pStyle w:val="ContactInfo"/>
            </w:pPr>
            <w:sdt>
              <w:sdtPr>
                <w:alias w:val="Enter address:"/>
                <w:tag w:val="Enter address:"/>
                <w:id w:val="-989020281"/>
                <w:placeholder>
                  <w:docPart w:val="6A355368F83A4677BC75456BFB9455AC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0F52DD">
                  <w:t>18 McKay Avenue, Leicester, LE4 5FD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1BC04360" wp14:editId="39E587BA">
                      <wp:extent cx="118872" cy="118872"/>
                      <wp:effectExtent l="0" t="0" r="0" b="0"/>
                      <wp:docPr id="54" name="Address icon" descr="Addres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D8CED7F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030EFC5B" w14:textId="3B7EBA2F" w:rsidR="007A0F44" w:rsidRDefault="00BC49DE" w:rsidP="00174A87">
            <w:pPr>
              <w:pStyle w:val="ContactInfo"/>
            </w:pPr>
            <w:sdt>
              <w:sdtPr>
                <w:alias w:val="Enter phone:"/>
                <w:tag w:val="Enter phone:"/>
                <w:id w:val="381135673"/>
                <w:placeholder>
                  <w:docPart w:val="84B18DB9675D4797A91AF7DC295B3E89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EndPr/>
              <w:sdtContent>
                <w:r w:rsidR="000F52DD">
                  <w:t>07956171464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3594B9D8" wp14:editId="25AA740E">
                      <wp:extent cx="109728" cy="109728"/>
                      <wp:effectExtent l="0" t="0" r="5080" b="5080"/>
                      <wp:docPr id="55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68E4B11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70F3DD10" w14:textId="14E02B9C" w:rsidR="007A0F44" w:rsidRDefault="00BC49DE" w:rsidP="00174A87">
            <w:pPr>
              <w:pStyle w:val="ContactInfo"/>
            </w:pPr>
            <w:sdt>
              <w:sdtPr>
                <w:alias w:val="Enter email:"/>
                <w:tag w:val="Enter email:"/>
                <w:id w:val="479813182"/>
                <w:placeholder>
                  <w:docPart w:val="31C5A81A31C746C89A302E9FEC191D41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EndPr/>
              <w:sdtContent>
                <w:r w:rsidR="000F52DD">
                  <w:t>Shilpesh.jentilal@hotmail.com</w:t>
                </w:r>
              </w:sdtContent>
            </w:sdt>
            <w:r w:rsidR="007A0F44">
              <w:t xml:space="preserve">  </w:t>
            </w:r>
            <w:r w:rsidR="007A0F44">
              <w:rPr>
                <w:noProof/>
              </w:rPr>
              <mc:AlternateContent>
                <mc:Choice Requires="wps">
                  <w:drawing>
                    <wp:inline distT="0" distB="0" distL="0" distR="0" wp14:anchorId="1732F5BC" wp14:editId="1909ED10">
                      <wp:extent cx="137160" cy="91440"/>
                      <wp:effectExtent l="0" t="0" r="0" b="3810"/>
                      <wp:docPr id="56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2C1E7FB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" path="m108,21r,l60,58,12,21v-1,-1,-1,-2,,-3c13,16,14,16,16,17l60,51,104,17v1,-1,3,-1,4,1c109,19,109,20,108,21r,xm114,r,l6,c3,,,3,,6l,74v,3,3,6,6,6l114,80v3,,6,-3,6,-6l120,6c120,3,117,,114,xe" fillcolor="#77448b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  <w:p w14:paraId="681A6084" w14:textId="305BAAB4" w:rsidR="007A0F44" w:rsidRDefault="00CA41CD" w:rsidP="005F1468">
            <w:pPr>
              <w:pStyle w:val="ContactInfo"/>
              <w:jc w:val="center"/>
            </w:pPr>
            <w:r w:rsidRPr="009D087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2CD84865" wp14:editId="0F2D15C9">
                      <wp:simplePos x="0" y="0"/>
                      <wp:positionH relativeFrom="column">
                        <wp:posOffset>2971165</wp:posOffset>
                      </wp:positionH>
                      <wp:positionV relativeFrom="paragraph">
                        <wp:posOffset>71120</wp:posOffset>
                      </wp:positionV>
                      <wp:extent cx="109220" cy="109220"/>
                      <wp:effectExtent l="0" t="0" r="5080" b="5080"/>
                      <wp:wrapNone/>
                      <wp:docPr id="57" name="LinkedIn icon" descr="LinkedIn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09220" cy="109220"/>
                              </a:xfrm>
                              <a:custGeom>
                                <a:avLst/>
                                <a:gdLst>
                                  <a:gd name="T0" fmla="*/ 390 w 2616"/>
                                  <a:gd name="T1" fmla="*/ 985 h 2610"/>
                                  <a:gd name="T2" fmla="*/ 387 w 2616"/>
                                  <a:gd name="T3" fmla="*/ 2196 h 2610"/>
                                  <a:gd name="T4" fmla="*/ 402 w 2616"/>
                                  <a:gd name="T5" fmla="*/ 2225 h 2610"/>
                                  <a:gd name="T6" fmla="*/ 769 w 2616"/>
                                  <a:gd name="T7" fmla="*/ 2223 h 2610"/>
                                  <a:gd name="T8" fmla="*/ 775 w 2616"/>
                                  <a:gd name="T9" fmla="*/ 1006 h 2610"/>
                                  <a:gd name="T10" fmla="*/ 761 w 2616"/>
                                  <a:gd name="T11" fmla="*/ 978 h 2610"/>
                                  <a:gd name="T12" fmla="*/ 1720 w 2616"/>
                                  <a:gd name="T13" fmla="*/ 949 h 2610"/>
                                  <a:gd name="T14" fmla="*/ 1558 w 2616"/>
                                  <a:gd name="T15" fmla="*/ 994 h 2610"/>
                                  <a:gd name="T16" fmla="*/ 1431 w 2616"/>
                                  <a:gd name="T17" fmla="*/ 1097 h 2610"/>
                                  <a:gd name="T18" fmla="*/ 1392 w 2616"/>
                                  <a:gd name="T19" fmla="*/ 1142 h 2610"/>
                                  <a:gd name="T20" fmla="*/ 1390 w 2616"/>
                                  <a:gd name="T21" fmla="*/ 985 h 2610"/>
                                  <a:gd name="T22" fmla="*/ 1048 w 2616"/>
                                  <a:gd name="T23" fmla="*/ 978 h 2610"/>
                                  <a:gd name="T24" fmla="*/ 1019 w 2616"/>
                                  <a:gd name="T25" fmla="*/ 993 h 2610"/>
                                  <a:gd name="T26" fmla="*/ 1020 w 2616"/>
                                  <a:gd name="T27" fmla="*/ 2219 h 2610"/>
                                  <a:gd name="T28" fmla="*/ 1377 w 2616"/>
                                  <a:gd name="T29" fmla="*/ 2225 h 2610"/>
                                  <a:gd name="T30" fmla="*/ 1406 w 2616"/>
                                  <a:gd name="T31" fmla="*/ 2210 h 2610"/>
                                  <a:gd name="T32" fmla="*/ 1409 w 2616"/>
                                  <a:gd name="T33" fmla="*/ 1533 h 2610"/>
                                  <a:gd name="T34" fmla="*/ 1447 w 2616"/>
                                  <a:gd name="T35" fmla="*/ 1387 h 2610"/>
                                  <a:gd name="T36" fmla="*/ 1525 w 2616"/>
                                  <a:gd name="T37" fmla="*/ 1311 h 2610"/>
                                  <a:gd name="T38" fmla="*/ 1647 w 2616"/>
                                  <a:gd name="T39" fmla="*/ 1290 h 2610"/>
                                  <a:gd name="T40" fmla="*/ 1758 w 2616"/>
                                  <a:gd name="T41" fmla="*/ 1322 h 2610"/>
                                  <a:gd name="T42" fmla="*/ 1821 w 2616"/>
                                  <a:gd name="T43" fmla="*/ 1418 h 2610"/>
                                  <a:gd name="T44" fmla="*/ 1839 w 2616"/>
                                  <a:gd name="T45" fmla="*/ 1578 h 2610"/>
                                  <a:gd name="T46" fmla="*/ 1842 w 2616"/>
                                  <a:gd name="T47" fmla="*/ 2215 h 2610"/>
                                  <a:gd name="T48" fmla="*/ 2207 w 2616"/>
                                  <a:gd name="T49" fmla="*/ 2225 h 2610"/>
                                  <a:gd name="T50" fmla="*/ 2228 w 2616"/>
                                  <a:gd name="T51" fmla="*/ 2203 h 2610"/>
                                  <a:gd name="T52" fmla="*/ 2216 w 2616"/>
                                  <a:gd name="T53" fmla="*/ 1331 h 2610"/>
                                  <a:gd name="T54" fmla="*/ 2148 w 2616"/>
                                  <a:gd name="T55" fmla="*/ 1128 h 2610"/>
                                  <a:gd name="T56" fmla="*/ 2035 w 2616"/>
                                  <a:gd name="T57" fmla="*/ 1011 h 2610"/>
                                  <a:gd name="T58" fmla="*/ 1850 w 2616"/>
                                  <a:gd name="T59" fmla="*/ 951 h 2610"/>
                                  <a:gd name="T60" fmla="*/ 511 w 2616"/>
                                  <a:gd name="T61" fmla="*/ 370 h 2610"/>
                                  <a:gd name="T62" fmla="*/ 401 w 2616"/>
                                  <a:gd name="T63" fmla="*/ 450 h 2610"/>
                                  <a:gd name="T64" fmla="*/ 357 w 2616"/>
                                  <a:gd name="T65" fmla="*/ 582 h 2610"/>
                                  <a:gd name="T66" fmla="*/ 399 w 2616"/>
                                  <a:gd name="T67" fmla="*/ 715 h 2610"/>
                                  <a:gd name="T68" fmla="*/ 508 w 2616"/>
                                  <a:gd name="T69" fmla="*/ 797 h 2610"/>
                                  <a:gd name="T70" fmla="*/ 651 w 2616"/>
                                  <a:gd name="T71" fmla="*/ 797 h 2610"/>
                                  <a:gd name="T72" fmla="*/ 763 w 2616"/>
                                  <a:gd name="T73" fmla="*/ 717 h 2610"/>
                                  <a:gd name="T74" fmla="*/ 806 w 2616"/>
                                  <a:gd name="T75" fmla="*/ 583 h 2610"/>
                                  <a:gd name="T76" fmla="*/ 763 w 2616"/>
                                  <a:gd name="T77" fmla="*/ 452 h 2610"/>
                                  <a:gd name="T78" fmla="*/ 653 w 2616"/>
                                  <a:gd name="T79" fmla="*/ 370 h 2610"/>
                                  <a:gd name="T80" fmla="*/ 2451 w 2616"/>
                                  <a:gd name="T81" fmla="*/ 0 h 2610"/>
                                  <a:gd name="T82" fmla="*/ 2527 w 2616"/>
                                  <a:gd name="T83" fmla="*/ 30 h 2610"/>
                                  <a:gd name="T84" fmla="*/ 2605 w 2616"/>
                                  <a:gd name="T85" fmla="*/ 128 h 2610"/>
                                  <a:gd name="T86" fmla="*/ 2616 w 2616"/>
                                  <a:gd name="T87" fmla="*/ 2425 h 2610"/>
                                  <a:gd name="T88" fmla="*/ 2568 w 2616"/>
                                  <a:gd name="T89" fmla="*/ 2545 h 2610"/>
                                  <a:gd name="T90" fmla="*/ 2458 w 2616"/>
                                  <a:gd name="T91" fmla="*/ 2607 h 2610"/>
                                  <a:gd name="T92" fmla="*/ 132 w 2616"/>
                                  <a:gd name="T93" fmla="*/ 2602 h 2610"/>
                                  <a:gd name="T94" fmla="*/ 41 w 2616"/>
                                  <a:gd name="T95" fmla="*/ 2540 h 2610"/>
                                  <a:gd name="T96" fmla="*/ 0 w 2616"/>
                                  <a:gd name="T97" fmla="*/ 2452 h 2610"/>
                                  <a:gd name="T98" fmla="*/ 30 w 2616"/>
                                  <a:gd name="T99" fmla="*/ 85 h 2610"/>
                                  <a:gd name="T100" fmla="*/ 111 w 2616"/>
                                  <a:gd name="T101" fmla="*/ 17 h 26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616" h="2610">
                                    <a:moveTo>
                                      <a:pt x="419" y="978"/>
                                    </a:moveTo>
                                    <a:lnTo>
                                      <a:pt x="404" y="978"/>
                                    </a:lnTo>
                                    <a:lnTo>
                                      <a:pt x="394" y="981"/>
                                    </a:lnTo>
                                    <a:lnTo>
                                      <a:pt x="390" y="985"/>
                                    </a:lnTo>
                                    <a:lnTo>
                                      <a:pt x="388" y="995"/>
                                    </a:lnTo>
                                    <a:lnTo>
                                      <a:pt x="387" y="1010"/>
                                    </a:lnTo>
                                    <a:lnTo>
                                      <a:pt x="387" y="1600"/>
                                    </a:lnTo>
                                    <a:lnTo>
                                      <a:pt x="387" y="2196"/>
                                    </a:lnTo>
                                    <a:lnTo>
                                      <a:pt x="388" y="2210"/>
                                    </a:lnTo>
                                    <a:lnTo>
                                      <a:pt x="389" y="2219"/>
                                    </a:lnTo>
                                    <a:lnTo>
                                      <a:pt x="394" y="2223"/>
                                    </a:lnTo>
                                    <a:lnTo>
                                      <a:pt x="402" y="2225"/>
                                    </a:lnTo>
                                    <a:lnTo>
                                      <a:pt x="415" y="2225"/>
                                    </a:lnTo>
                                    <a:lnTo>
                                      <a:pt x="749" y="2225"/>
                                    </a:lnTo>
                                    <a:lnTo>
                                      <a:pt x="761" y="2225"/>
                                    </a:lnTo>
                                    <a:lnTo>
                                      <a:pt x="769" y="2223"/>
                                    </a:lnTo>
                                    <a:lnTo>
                                      <a:pt x="773" y="2219"/>
                                    </a:lnTo>
                                    <a:lnTo>
                                      <a:pt x="775" y="2211"/>
                                    </a:lnTo>
                                    <a:lnTo>
                                      <a:pt x="775" y="2197"/>
                                    </a:lnTo>
                                    <a:lnTo>
                                      <a:pt x="775" y="1006"/>
                                    </a:lnTo>
                                    <a:lnTo>
                                      <a:pt x="775" y="993"/>
                                    </a:lnTo>
                                    <a:lnTo>
                                      <a:pt x="773" y="985"/>
                                    </a:lnTo>
                                    <a:lnTo>
                                      <a:pt x="769" y="979"/>
                                    </a:lnTo>
                                    <a:lnTo>
                                      <a:pt x="761" y="978"/>
                                    </a:lnTo>
                                    <a:lnTo>
                                      <a:pt x="747" y="978"/>
                                    </a:lnTo>
                                    <a:lnTo>
                                      <a:pt x="419" y="978"/>
                                    </a:lnTo>
                                    <a:close/>
                                    <a:moveTo>
                                      <a:pt x="1785" y="947"/>
                                    </a:moveTo>
                                    <a:lnTo>
                                      <a:pt x="1720" y="949"/>
                                    </a:lnTo>
                                    <a:lnTo>
                                      <a:pt x="1677" y="955"/>
                                    </a:lnTo>
                                    <a:lnTo>
                                      <a:pt x="1635" y="964"/>
                                    </a:lnTo>
                                    <a:lnTo>
                                      <a:pt x="1595" y="977"/>
                                    </a:lnTo>
                                    <a:lnTo>
                                      <a:pt x="1558" y="994"/>
                                    </a:lnTo>
                                    <a:lnTo>
                                      <a:pt x="1523" y="1013"/>
                                    </a:lnTo>
                                    <a:lnTo>
                                      <a:pt x="1490" y="1037"/>
                                    </a:lnTo>
                                    <a:lnTo>
                                      <a:pt x="1459" y="1065"/>
                                    </a:lnTo>
                                    <a:lnTo>
                                      <a:pt x="1431" y="1097"/>
                                    </a:lnTo>
                                    <a:lnTo>
                                      <a:pt x="1405" y="1133"/>
                                    </a:lnTo>
                                    <a:lnTo>
                                      <a:pt x="1401" y="1138"/>
                                    </a:lnTo>
                                    <a:lnTo>
                                      <a:pt x="1396" y="1144"/>
                                    </a:lnTo>
                                    <a:lnTo>
                                      <a:pt x="1392" y="1142"/>
                                    </a:lnTo>
                                    <a:lnTo>
                                      <a:pt x="1392" y="1122"/>
                                    </a:lnTo>
                                    <a:lnTo>
                                      <a:pt x="1391" y="1004"/>
                                    </a:lnTo>
                                    <a:lnTo>
                                      <a:pt x="1391" y="992"/>
                                    </a:lnTo>
                                    <a:lnTo>
                                      <a:pt x="1390" y="985"/>
                                    </a:lnTo>
                                    <a:lnTo>
                                      <a:pt x="1386" y="981"/>
                                    </a:lnTo>
                                    <a:lnTo>
                                      <a:pt x="1378" y="978"/>
                                    </a:lnTo>
                                    <a:lnTo>
                                      <a:pt x="1365" y="978"/>
                                    </a:lnTo>
                                    <a:lnTo>
                                      <a:pt x="1048" y="978"/>
                                    </a:lnTo>
                                    <a:lnTo>
                                      <a:pt x="1033" y="978"/>
                                    </a:lnTo>
                                    <a:lnTo>
                                      <a:pt x="1025" y="979"/>
                                    </a:lnTo>
                                    <a:lnTo>
                                      <a:pt x="1020" y="985"/>
                                    </a:lnTo>
                                    <a:lnTo>
                                      <a:pt x="1019" y="993"/>
                                    </a:lnTo>
                                    <a:lnTo>
                                      <a:pt x="1019" y="1007"/>
                                    </a:lnTo>
                                    <a:lnTo>
                                      <a:pt x="1019" y="2195"/>
                                    </a:lnTo>
                                    <a:lnTo>
                                      <a:pt x="1019" y="2210"/>
                                    </a:lnTo>
                                    <a:lnTo>
                                      <a:pt x="1020" y="2219"/>
                                    </a:lnTo>
                                    <a:lnTo>
                                      <a:pt x="1025" y="2223"/>
                                    </a:lnTo>
                                    <a:lnTo>
                                      <a:pt x="1033" y="2225"/>
                                    </a:lnTo>
                                    <a:lnTo>
                                      <a:pt x="1048" y="2225"/>
                                    </a:lnTo>
                                    <a:lnTo>
                                      <a:pt x="1377" y="2225"/>
                                    </a:lnTo>
                                    <a:lnTo>
                                      <a:pt x="1391" y="2225"/>
                                    </a:lnTo>
                                    <a:lnTo>
                                      <a:pt x="1400" y="2223"/>
                                    </a:lnTo>
                                    <a:lnTo>
                                      <a:pt x="1404" y="2219"/>
                                    </a:lnTo>
                                    <a:lnTo>
                                      <a:pt x="1406" y="2210"/>
                                    </a:lnTo>
                                    <a:lnTo>
                                      <a:pt x="1406" y="2195"/>
                                    </a:lnTo>
                                    <a:lnTo>
                                      <a:pt x="1406" y="1626"/>
                                    </a:lnTo>
                                    <a:lnTo>
                                      <a:pt x="1407" y="1580"/>
                                    </a:lnTo>
                                    <a:lnTo>
                                      <a:pt x="1409" y="1533"/>
                                    </a:lnTo>
                                    <a:lnTo>
                                      <a:pt x="1415" y="1487"/>
                                    </a:lnTo>
                                    <a:lnTo>
                                      <a:pt x="1425" y="1442"/>
                                    </a:lnTo>
                                    <a:lnTo>
                                      <a:pt x="1435" y="1413"/>
                                    </a:lnTo>
                                    <a:lnTo>
                                      <a:pt x="1447" y="1387"/>
                                    </a:lnTo>
                                    <a:lnTo>
                                      <a:pt x="1462" y="1363"/>
                                    </a:lnTo>
                                    <a:lnTo>
                                      <a:pt x="1480" y="1343"/>
                                    </a:lnTo>
                                    <a:lnTo>
                                      <a:pt x="1501" y="1326"/>
                                    </a:lnTo>
                                    <a:lnTo>
                                      <a:pt x="1525" y="1311"/>
                                    </a:lnTo>
                                    <a:lnTo>
                                      <a:pt x="1552" y="1301"/>
                                    </a:lnTo>
                                    <a:lnTo>
                                      <a:pt x="1581" y="1294"/>
                                    </a:lnTo>
                                    <a:lnTo>
                                      <a:pt x="1614" y="1290"/>
                                    </a:lnTo>
                                    <a:lnTo>
                                      <a:pt x="1647" y="1290"/>
                                    </a:lnTo>
                                    <a:lnTo>
                                      <a:pt x="1679" y="1292"/>
                                    </a:lnTo>
                                    <a:lnTo>
                                      <a:pt x="1708" y="1297"/>
                                    </a:lnTo>
                                    <a:lnTo>
                                      <a:pt x="1735" y="1307"/>
                                    </a:lnTo>
                                    <a:lnTo>
                                      <a:pt x="1758" y="1322"/>
                                    </a:lnTo>
                                    <a:lnTo>
                                      <a:pt x="1778" y="1341"/>
                                    </a:lnTo>
                                    <a:lnTo>
                                      <a:pt x="1795" y="1363"/>
                                    </a:lnTo>
                                    <a:lnTo>
                                      <a:pt x="1809" y="1390"/>
                                    </a:lnTo>
                                    <a:lnTo>
                                      <a:pt x="1821" y="1418"/>
                                    </a:lnTo>
                                    <a:lnTo>
                                      <a:pt x="1828" y="1448"/>
                                    </a:lnTo>
                                    <a:lnTo>
                                      <a:pt x="1833" y="1491"/>
                                    </a:lnTo>
                                    <a:lnTo>
                                      <a:pt x="1838" y="1534"/>
                                    </a:lnTo>
                                    <a:lnTo>
                                      <a:pt x="1839" y="1578"/>
                                    </a:lnTo>
                                    <a:lnTo>
                                      <a:pt x="1840" y="1889"/>
                                    </a:lnTo>
                                    <a:lnTo>
                                      <a:pt x="1840" y="2198"/>
                                    </a:lnTo>
                                    <a:lnTo>
                                      <a:pt x="1840" y="2208"/>
                                    </a:lnTo>
                                    <a:lnTo>
                                      <a:pt x="1842" y="2215"/>
                                    </a:lnTo>
                                    <a:lnTo>
                                      <a:pt x="1845" y="2221"/>
                                    </a:lnTo>
                                    <a:lnTo>
                                      <a:pt x="1852" y="2224"/>
                                    </a:lnTo>
                                    <a:lnTo>
                                      <a:pt x="1862" y="2225"/>
                                    </a:lnTo>
                                    <a:lnTo>
                                      <a:pt x="2207" y="2225"/>
                                    </a:lnTo>
                                    <a:lnTo>
                                      <a:pt x="2217" y="2224"/>
                                    </a:lnTo>
                                    <a:lnTo>
                                      <a:pt x="2224" y="2220"/>
                                    </a:lnTo>
                                    <a:lnTo>
                                      <a:pt x="2227" y="2213"/>
                                    </a:lnTo>
                                    <a:lnTo>
                                      <a:pt x="2228" y="2203"/>
                                    </a:lnTo>
                                    <a:lnTo>
                                      <a:pt x="2227" y="1829"/>
                                    </a:lnTo>
                                    <a:lnTo>
                                      <a:pt x="2226" y="1455"/>
                                    </a:lnTo>
                                    <a:lnTo>
                                      <a:pt x="2223" y="1392"/>
                                    </a:lnTo>
                                    <a:lnTo>
                                      <a:pt x="2216" y="1331"/>
                                    </a:lnTo>
                                    <a:lnTo>
                                      <a:pt x="2203" y="1269"/>
                                    </a:lnTo>
                                    <a:lnTo>
                                      <a:pt x="2186" y="1209"/>
                                    </a:lnTo>
                                    <a:lnTo>
                                      <a:pt x="2169" y="1166"/>
                                    </a:lnTo>
                                    <a:lnTo>
                                      <a:pt x="2148" y="1128"/>
                                    </a:lnTo>
                                    <a:lnTo>
                                      <a:pt x="2125" y="1094"/>
                                    </a:lnTo>
                                    <a:lnTo>
                                      <a:pt x="2099" y="1062"/>
                                    </a:lnTo>
                                    <a:lnTo>
                                      <a:pt x="2069" y="1035"/>
                                    </a:lnTo>
                                    <a:lnTo>
                                      <a:pt x="2035" y="1011"/>
                                    </a:lnTo>
                                    <a:lnTo>
                                      <a:pt x="1998" y="992"/>
                                    </a:lnTo>
                                    <a:lnTo>
                                      <a:pt x="1958" y="975"/>
                                    </a:lnTo>
                                    <a:lnTo>
                                      <a:pt x="1914" y="963"/>
                                    </a:lnTo>
                                    <a:lnTo>
                                      <a:pt x="1850" y="951"/>
                                    </a:lnTo>
                                    <a:lnTo>
                                      <a:pt x="1785" y="947"/>
                                    </a:lnTo>
                                    <a:close/>
                                    <a:moveTo>
                                      <a:pt x="582" y="359"/>
                                    </a:moveTo>
                                    <a:lnTo>
                                      <a:pt x="546" y="362"/>
                                    </a:lnTo>
                                    <a:lnTo>
                                      <a:pt x="511" y="370"/>
                                    </a:lnTo>
                                    <a:lnTo>
                                      <a:pt x="478" y="383"/>
                                    </a:lnTo>
                                    <a:lnTo>
                                      <a:pt x="449" y="401"/>
                                    </a:lnTo>
                                    <a:lnTo>
                                      <a:pt x="423" y="423"/>
                                    </a:lnTo>
                                    <a:lnTo>
                                      <a:pt x="401" y="450"/>
                                    </a:lnTo>
                                    <a:lnTo>
                                      <a:pt x="383" y="479"/>
                                    </a:lnTo>
                                    <a:lnTo>
                                      <a:pt x="368" y="511"/>
                                    </a:lnTo>
                                    <a:lnTo>
                                      <a:pt x="360" y="546"/>
                                    </a:lnTo>
                                    <a:lnTo>
                                      <a:pt x="357" y="582"/>
                                    </a:lnTo>
                                    <a:lnTo>
                                      <a:pt x="359" y="618"/>
                                    </a:lnTo>
                                    <a:lnTo>
                                      <a:pt x="367" y="654"/>
                                    </a:lnTo>
                                    <a:lnTo>
                                      <a:pt x="382" y="686"/>
                                    </a:lnTo>
                                    <a:lnTo>
                                      <a:pt x="399" y="715"/>
                                    </a:lnTo>
                                    <a:lnTo>
                                      <a:pt x="421" y="741"/>
                                    </a:lnTo>
                                    <a:lnTo>
                                      <a:pt x="447" y="765"/>
                                    </a:lnTo>
                                    <a:lnTo>
                                      <a:pt x="476" y="783"/>
                                    </a:lnTo>
                                    <a:lnTo>
                                      <a:pt x="508" y="797"/>
                                    </a:lnTo>
                                    <a:lnTo>
                                      <a:pt x="542" y="805"/>
                                    </a:lnTo>
                                    <a:lnTo>
                                      <a:pt x="578" y="808"/>
                                    </a:lnTo>
                                    <a:lnTo>
                                      <a:pt x="616" y="805"/>
                                    </a:lnTo>
                                    <a:lnTo>
                                      <a:pt x="651" y="797"/>
                                    </a:lnTo>
                                    <a:lnTo>
                                      <a:pt x="683" y="784"/>
                                    </a:lnTo>
                                    <a:lnTo>
                                      <a:pt x="714" y="766"/>
                                    </a:lnTo>
                                    <a:lnTo>
                                      <a:pt x="740" y="742"/>
                                    </a:lnTo>
                                    <a:lnTo>
                                      <a:pt x="763" y="717"/>
                                    </a:lnTo>
                                    <a:lnTo>
                                      <a:pt x="781" y="687"/>
                                    </a:lnTo>
                                    <a:lnTo>
                                      <a:pt x="795" y="655"/>
                                    </a:lnTo>
                                    <a:lnTo>
                                      <a:pt x="803" y="620"/>
                                    </a:lnTo>
                                    <a:lnTo>
                                      <a:pt x="806" y="583"/>
                                    </a:lnTo>
                                    <a:lnTo>
                                      <a:pt x="803" y="548"/>
                                    </a:lnTo>
                                    <a:lnTo>
                                      <a:pt x="795" y="513"/>
                                    </a:lnTo>
                                    <a:lnTo>
                                      <a:pt x="781" y="481"/>
                                    </a:lnTo>
                                    <a:lnTo>
                                      <a:pt x="763" y="452"/>
                                    </a:lnTo>
                                    <a:lnTo>
                                      <a:pt x="741" y="426"/>
                                    </a:lnTo>
                                    <a:lnTo>
                                      <a:pt x="715" y="402"/>
                                    </a:lnTo>
                                    <a:lnTo>
                                      <a:pt x="685" y="384"/>
                                    </a:lnTo>
                                    <a:lnTo>
                                      <a:pt x="653" y="370"/>
                                    </a:lnTo>
                                    <a:lnTo>
                                      <a:pt x="619" y="362"/>
                                    </a:lnTo>
                                    <a:lnTo>
                                      <a:pt x="582" y="359"/>
                                    </a:lnTo>
                                    <a:close/>
                                    <a:moveTo>
                                      <a:pt x="163" y="0"/>
                                    </a:moveTo>
                                    <a:lnTo>
                                      <a:pt x="2451" y="0"/>
                                    </a:lnTo>
                                    <a:lnTo>
                                      <a:pt x="2457" y="2"/>
                                    </a:lnTo>
                                    <a:lnTo>
                                      <a:pt x="2463" y="4"/>
                                    </a:lnTo>
                                    <a:lnTo>
                                      <a:pt x="2498" y="15"/>
                                    </a:lnTo>
                                    <a:lnTo>
                                      <a:pt x="2527" y="30"/>
                                    </a:lnTo>
                                    <a:lnTo>
                                      <a:pt x="2553" y="49"/>
                                    </a:lnTo>
                                    <a:lnTo>
                                      <a:pt x="2575" y="72"/>
                                    </a:lnTo>
                                    <a:lnTo>
                                      <a:pt x="2592" y="99"/>
                                    </a:lnTo>
                                    <a:lnTo>
                                      <a:pt x="2605" y="128"/>
                                    </a:lnTo>
                                    <a:lnTo>
                                      <a:pt x="2613" y="160"/>
                                    </a:lnTo>
                                    <a:lnTo>
                                      <a:pt x="2616" y="195"/>
                                    </a:lnTo>
                                    <a:lnTo>
                                      <a:pt x="2616" y="2414"/>
                                    </a:lnTo>
                                    <a:lnTo>
                                      <a:pt x="2616" y="2425"/>
                                    </a:lnTo>
                                    <a:lnTo>
                                      <a:pt x="2612" y="2458"/>
                                    </a:lnTo>
                                    <a:lnTo>
                                      <a:pt x="2602" y="2490"/>
                                    </a:lnTo>
                                    <a:lnTo>
                                      <a:pt x="2587" y="2518"/>
                                    </a:lnTo>
                                    <a:lnTo>
                                      <a:pt x="2568" y="2545"/>
                                    </a:lnTo>
                                    <a:lnTo>
                                      <a:pt x="2546" y="2567"/>
                                    </a:lnTo>
                                    <a:lnTo>
                                      <a:pt x="2520" y="2585"/>
                                    </a:lnTo>
                                    <a:lnTo>
                                      <a:pt x="2491" y="2599"/>
                                    </a:lnTo>
                                    <a:lnTo>
                                      <a:pt x="2458" y="2607"/>
                                    </a:lnTo>
                                    <a:lnTo>
                                      <a:pt x="2425" y="2610"/>
                                    </a:lnTo>
                                    <a:lnTo>
                                      <a:pt x="189" y="2610"/>
                                    </a:lnTo>
                                    <a:lnTo>
                                      <a:pt x="160" y="2608"/>
                                    </a:lnTo>
                                    <a:lnTo>
                                      <a:pt x="132" y="2602"/>
                                    </a:lnTo>
                                    <a:lnTo>
                                      <a:pt x="106" y="2591"/>
                                    </a:lnTo>
                                    <a:lnTo>
                                      <a:pt x="82" y="2577"/>
                                    </a:lnTo>
                                    <a:lnTo>
                                      <a:pt x="59" y="2558"/>
                                    </a:lnTo>
                                    <a:lnTo>
                                      <a:pt x="41" y="2540"/>
                                    </a:lnTo>
                                    <a:lnTo>
                                      <a:pt x="27" y="2519"/>
                                    </a:lnTo>
                                    <a:lnTo>
                                      <a:pt x="15" y="2498"/>
                                    </a:lnTo>
                                    <a:lnTo>
                                      <a:pt x="7" y="2475"/>
                                    </a:lnTo>
                                    <a:lnTo>
                                      <a:pt x="0" y="2452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7" y="133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30" y="85"/>
                                    </a:lnTo>
                                    <a:lnTo>
                                      <a:pt x="47" y="64"/>
                                    </a:lnTo>
                                    <a:lnTo>
                                      <a:pt x="67" y="45"/>
                                    </a:lnTo>
                                    <a:lnTo>
                                      <a:pt x="88" y="29"/>
                                    </a:lnTo>
                                    <a:lnTo>
                                      <a:pt x="111" y="17"/>
                                    </a:lnTo>
                                    <a:lnTo>
                                      <a:pt x="136" y="7"/>
                                    </a:lnTo>
                                    <a:lnTo>
                                      <a:pt x="16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B38DFC" id="LinkedIn icon" o:spid="_x0000_s1026" alt="LinkedIn icon" style="position:absolute;margin-left:233.95pt;margin-top:5.6pt;width:8.6pt;height:8.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77448b [3204]" stroked="f" strokeweight="0">
                      <v:path arrowok="t" o:connecttype="custom" o:connectlocs="16283,41219;16158,91895;16784,93109;32106,93025;32357,42098;31772,40926;71811,39713;65048,41596;59745,45906;58117,47789;58034,41219;43755,40926;42544,41554;42586,92858;57491,93109;58702,92481;58827,64151;60413,58041;63670,54861;68764,53982;73398,55321;76028,59339;76780,66034;76905,92691;92144,93109;93021,92188;92520,55698;89681,47203;84963,42307;77239,39796;21335,15483;16742,18831;14905,24355;16659,29920;21209,33352;27180,33352;31856,30004;33651,24397;31856,18915;27263,15483;102331,0;105504,1255;108761,5356;109220,101478;107216,106500;102623,109094;5511,108885;1712,106291;0,102608;1253,3557;4634,711" o:connectangles="0,0,0,0,0,0,0,0,0,0,0,0,0,0,0,0,0,0,0,0,0,0,0,0,0,0,0,0,0,0,0,0,0,0,0,0,0,0,0,0,0,0,0,0,0,0,0,0,0,0,0"/>
                      <o:lock v:ext="edit" verticies="t"/>
                    </v:shape>
                  </w:pict>
                </mc:Fallback>
              </mc:AlternateContent>
            </w:r>
            <w:r>
              <w:t xml:space="preserve">         </w:t>
            </w:r>
            <w:hyperlink r:id="rId12" w:history="1">
              <w:sdt>
                <w:sdtPr>
                  <w:rPr>
                    <w:rStyle w:val="Hyperlink"/>
                  </w:rPr>
                  <w:alias w:val="Enter LinkedIn profile:"/>
                  <w:tag w:val="Enter LinkedIn profile:"/>
                  <w:id w:val="-1253892234"/>
                  <w:placeholder>
                    <w:docPart w:val="49FFD71E4DF041C8A3D9B78D52B16F5B"/>
                  </w:placeholder>
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<w15:appearance w15:val="hidden"/>
                  <w:text w:multiLine="1"/>
                </w:sdtPr>
                <w:sdtEndPr>
                  <w:rPr>
                    <w:rStyle w:val="Hyperlink"/>
                  </w:rPr>
                </w:sdtEndPr>
                <w:sdtContent>
                  <w:r w:rsidR="005F1468" w:rsidRPr="004F6BD1">
                    <w:rPr>
                      <w:rStyle w:val="Hyperlink"/>
                    </w:rPr>
                    <w:t>linkedin.com/in/shilpesh-jentilal-7820101bb</w:t>
                  </w:r>
                </w:sdtContent>
              </w:sdt>
              <w:r w:rsidR="007A0F44" w:rsidRPr="004F6BD1">
                <w:rPr>
                  <w:rStyle w:val="Hyperlink"/>
                </w:rPr>
                <w:t xml:space="preserve"> </w:t>
              </w:r>
            </w:hyperlink>
            <w:r w:rsidR="007A0F44">
              <w:t xml:space="preserve"> </w:t>
            </w:r>
          </w:p>
          <w:p w14:paraId="52B3746D" w14:textId="36F174CB" w:rsidR="000F52DD" w:rsidRPr="00565B06" w:rsidRDefault="000F52DD" w:rsidP="000F52DD">
            <w:pPr>
              <w:pStyle w:val="ContactInfo"/>
            </w:pPr>
          </w:p>
        </w:tc>
      </w:tr>
    </w:tbl>
    <w:tbl>
      <w:tblPr>
        <w:tblStyle w:val="PlainTable2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is the name and contact info layout table. Second table is the objective table"/>
      </w:tblPr>
      <w:tblGrid>
        <w:gridCol w:w="730"/>
        <w:gridCol w:w="8644"/>
      </w:tblGrid>
      <w:tr w:rsidR="000E24AC" w:rsidRPr="00565B06" w14:paraId="12D7F2A2" w14:textId="77777777" w:rsidTr="00AB0C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4"/>
        </w:trPr>
        <w:tc>
          <w:tcPr>
            <w:tcW w:w="730" w:type="dxa"/>
            <w:tcMar>
              <w:bottom w:w="0" w:type="dxa"/>
              <w:right w:w="216" w:type="dxa"/>
            </w:tcMar>
            <w:vAlign w:val="bottom"/>
          </w:tcPr>
          <w:p w14:paraId="3FC8F20B" w14:textId="77777777" w:rsidR="000E24AC" w:rsidRPr="00565B06" w:rsidRDefault="00075B13" w:rsidP="009D0878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3AA95F5A" wp14:editId="6A1A8599">
                      <wp:extent cx="274320" cy="274320"/>
                      <wp:effectExtent l="0" t="0" r="0" b="0"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B58996E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">
                      <v:shape id="Objective icon circle" o:spid="_x0000_s1027" alt="Objectiv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tcBorders>
              <w:left w:val="nil"/>
            </w:tcBorders>
            <w:tcMar>
              <w:bottom w:w="0" w:type="dxa"/>
            </w:tcMar>
            <w:vAlign w:val="bottom"/>
          </w:tcPr>
          <w:p w14:paraId="1AFA63EB" w14:textId="3191AC74" w:rsidR="000E24AC" w:rsidRPr="00565B06" w:rsidRDefault="000F52DD" w:rsidP="007850D1">
            <w:pPr>
              <w:pStyle w:val="Heading1"/>
            </w:pPr>
            <w:r>
              <w:t>Personal profile</w:t>
            </w:r>
          </w:p>
        </w:tc>
      </w:tr>
    </w:tbl>
    <w:p w14:paraId="0183F68A" w14:textId="3A5C4B05" w:rsidR="00A77B4D" w:rsidRDefault="000F52DD" w:rsidP="009220C2">
      <w:pPr>
        <w:spacing w:after="0"/>
      </w:pPr>
      <w:r w:rsidRPr="000F52DD">
        <w:t xml:space="preserve">I am an ambitious person who is </w:t>
      </w:r>
      <w:r w:rsidR="00D63F3F">
        <w:t xml:space="preserve">in the </w:t>
      </w:r>
      <w:r w:rsidR="00FC76C0">
        <w:t>last</w:t>
      </w:r>
      <w:r w:rsidR="00D63F3F">
        <w:t xml:space="preserve"> year </w:t>
      </w:r>
      <w:r w:rsidRPr="000F52DD">
        <w:t xml:space="preserve">studying an undergraduate in Computer Science at DMU. A highly motivated and hardworking individual, who has </w:t>
      </w:r>
      <w:r w:rsidR="00715599">
        <w:t>good</w:t>
      </w:r>
      <w:r w:rsidRPr="000F52DD">
        <w:t xml:space="preserve"> knowledge of programming language in: Java, html</w:t>
      </w:r>
      <w:r w:rsidR="00715599">
        <w:t>, CSS, JavaScript</w:t>
      </w:r>
      <w:r w:rsidRPr="000F52DD">
        <w:t xml:space="preserve">, </w:t>
      </w:r>
      <w:r w:rsidR="00715599">
        <w:t>Kotlin, Scala,</w:t>
      </w:r>
      <w:r w:rsidR="00947D18">
        <w:t xml:space="preserve"> </w:t>
      </w:r>
      <w:r w:rsidRPr="000F52DD">
        <w:t xml:space="preserve">PHP, and MySQL. I am a quick learner </w:t>
      </w:r>
      <w:r w:rsidR="00C851EA">
        <w:t>and a passionate individual</w:t>
      </w:r>
      <w:r w:rsidR="00484CB1">
        <w:t xml:space="preserve">, who is striving to create a career in </w:t>
      </w:r>
      <w:r w:rsidR="0078030F">
        <w:t>Information technology sector.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9220C2" w:rsidRPr="00565B06" w14:paraId="1513C447" w14:textId="77777777" w:rsidTr="00913D06">
        <w:tc>
          <w:tcPr>
            <w:tcW w:w="720" w:type="dxa"/>
            <w:tcMar>
              <w:right w:w="216" w:type="dxa"/>
            </w:tcMar>
            <w:vAlign w:val="bottom"/>
          </w:tcPr>
          <w:p w14:paraId="0324E0F3" w14:textId="77777777" w:rsidR="009220C2" w:rsidRPr="00565B06" w:rsidRDefault="009220C2" w:rsidP="00913D06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25497865" wp14:editId="16841E45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B25CE9A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">
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38D66CAC" w14:textId="77777777" w:rsidR="009220C2" w:rsidRPr="00565B06" w:rsidRDefault="00BC49DE" w:rsidP="00913D06">
            <w:pPr>
              <w:pStyle w:val="Heading1"/>
            </w:pPr>
            <w:sdt>
              <w:sdtPr>
                <w:alias w:val="Skills:"/>
                <w:tag w:val="Skills:"/>
                <w:id w:val="-925109897"/>
                <w:placeholder>
                  <w:docPart w:val="C9B815D08E7747C58479E5953A9D72A0"/>
                </w:placeholder>
                <w:temporary/>
                <w:showingPlcHdr/>
                <w15:appearance w15:val="hidden"/>
              </w:sdtPr>
              <w:sdtEndPr/>
              <w:sdtContent>
                <w:r w:rsidR="009220C2" w:rsidRPr="00565B06">
                  <w:t>Skills</w:t>
                </w:r>
              </w:sdtContent>
            </w:sdt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8640"/>
      </w:tblGrid>
      <w:tr w:rsidR="000C2352" w:rsidRPr="00565B06" w14:paraId="7683470B" w14:textId="77777777" w:rsidTr="00AB4EB1">
        <w:tc>
          <w:tcPr>
            <w:tcW w:w="8784" w:type="dxa"/>
          </w:tcPr>
          <w:p w14:paraId="4A2A8270" w14:textId="2EA0F812" w:rsidR="00DA185F" w:rsidRPr="00565B06" w:rsidRDefault="00F71465" w:rsidP="00DA185F">
            <w:pPr>
              <w:pStyle w:val="ListBullet"/>
            </w:pPr>
            <w:r w:rsidRPr="00F71465">
              <w:rPr>
                <w:b/>
                <w:bCs/>
              </w:rPr>
              <w:t>Communication/ Interpersonal skil</w:t>
            </w:r>
            <w:r w:rsidRPr="00D0540E">
              <w:rPr>
                <w:b/>
                <w:bCs/>
              </w:rPr>
              <w:t>l</w:t>
            </w:r>
            <w:r w:rsidR="00D0540E" w:rsidRPr="00D0540E">
              <w:rPr>
                <w:b/>
                <w:bCs/>
              </w:rPr>
              <w:t>:</w:t>
            </w:r>
            <w:r w:rsidR="00D0540E">
              <w:t xml:space="preserve"> </w:t>
            </w:r>
            <w:r w:rsidR="00280B95">
              <w:t xml:space="preserve">enhanced through university modules, group work and dealing </w:t>
            </w:r>
            <w:r w:rsidR="00E708B1">
              <w:t xml:space="preserve">with </w:t>
            </w:r>
            <w:r w:rsidR="00280B95">
              <w:t>customers at work.</w:t>
            </w:r>
          </w:p>
        </w:tc>
      </w:tr>
      <w:tr w:rsidR="000C2352" w:rsidRPr="00565B06" w14:paraId="5B4C15CA" w14:textId="77777777" w:rsidTr="00AB4EB1">
        <w:tc>
          <w:tcPr>
            <w:tcW w:w="8784" w:type="dxa"/>
          </w:tcPr>
          <w:p w14:paraId="6688F95D" w14:textId="45CF1CC6" w:rsidR="000C2352" w:rsidRPr="00D0540E" w:rsidRDefault="00D0540E" w:rsidP="00D0540E">
            <w:pPr>
              <w:pStyle w:val="ListBullet"/>
              <w:rPr>
                <w:b/>
                <w:bCs/>
              </w:rPr>
            </w:pPr>
            <w:r w:rsidRPr="00D0540E">
              <w:rPr>
                <w:b/>
                <w:bCs/>
              </w:rPr>
              <w:t>Basic knowledge of Programming languages:</w:t>
            </w:r>
            <w:r>
              <w:rPr>
                <w:b/>
                <w:bCs/>
              </w:rPr>
              <w:t xml:space="preserve"> </w:t>
            </w:r>
            <w:r>
              <w:t xml:space="preserve">HTML, Java, PHP, Python and MySQL skills gained through my college and university. </w:t>
            </w:r>
          </w:p>
        </w:tc>
      </w:tr>
      <w:tr w:rsidR="000C2352" w:rsidRPr="00565B06" w14:paraId="19126D8B" w14:textId="77777777" w:rsidTr="00AB4EB1">
        <w:tc>
          <w:tcPr>
            <w:tcW w:w="8784" w:type="dxa"/>
          </w:tcPr>
          <w:p w14:paraId="51832A89" w14:textId="03A3FDB3" w:rsidR="000C2352" w:rsidRPr="00565B06" w:rsidRDefault="00B635E6" w:rsidP="00B635E6">
            <w:pPr>
              <w:pStyle w:val="ListBullet"/>
            </w:pPr>
            <w:r w:rsidRPr="00E5759D">
              <w:rPr>
                <w:b/>
                <w:bCs/>
              </w:rPr>
              <w:t>Technical Documentation:</w:t>
            </w:r>
            <w:r>
              <w:t xml:space="preserve"> worked on an individual project for my college </w:t>
            </w:r>
            <w:r w:rsidR="00F6550A">
              <w:t xml:space="preserve">assignment to create a software and write a report on the processes involved. </w:t>
            </w:r>
          </w:p>
        </w:tc>
      </w:tr>
      <w:tr w:rsidR="000C2352" w:rsidRPr="00565B06" w14:paraId="6DDC8D94" w14:textId="77777777" w:rsidTr="00AB4EB1">
        <w:tc>
          <w:tcPr>
            <w:tcW w:w="8784" w:type="dxa"/>
          </w:tcPr>
          <w:p w14:paraId="3CB58577" w14:textId="400AC540" w:rsidR="000C2352" w:rsidRPr="00565B06" w:rsidRDefault="00DA185F" w:rsidP="00DA185F">
            <w:pPr>
              <w:pStyle w:val="ListBullet"/>
            </w:pPr>
            <w:r w:rsidRPr="00DA185F">
              <w:rPr>
                <w:b/>
                <w:bCs/>
              </w:rPr>
              <w:t>Time</w:t>
            </w:r>
            <w:r w:rsidR="00C6732A">
              <w:rPr>
                <w:b/>
                <w:bCs/>
              </w:rPr>
              <w:t>/Planning</w:t>
            </w:r>
            <w:r w:rsidRPr="00DA185F">
              <w:rPr>
                <w:b/>
                <w:bCs/>
              </w:rPr>
              <w:t xml:space="preserve"> management:</w:t>
            </w:r>
            <w:r>
              <w:rPr>
                <w:b/>
                <w:bCs/>
              </w:rPr>
              <w:t xml:space="preserve"> </w:t>
            </w:r>
            <w:r>
              <w:t>being able to prioritize tasks accordingly and balance full time study and part time work effectively.</w:t>
            </w:r>
          </w:p>
        </w:tc>
      </w:tr>
      <w:tr w:rsidR="004577D0" w:rsidRPr="00565B06" w14:paraId="3D901160" w14:textId="77777777" w:rsidTr="00AB4EB1">
        <w:tc>
          <w:tcPr>
            <w:tcW w:w="8784" w:type="dxa"/>
          </w:tcPr>
          <w:p w14:paraId="684BC34B" w14:textId="073EF82C" w:rsidR="004577D0" w:rsidRPr="00DA185F" w:rsidRDefault="004577D0" w:rsidP="00DA185F">
            <w:pPr>
              <w:pStyle w:val="ListBullet"/>
              <w:rPr>
                <w:b/>
                <w:bCs/>
              </w:rPr>
            </w:pPr>
            <w:r>
              <w:rPr>
                <w:b/>
                <w:bCs/>
              </w:rPr>
              <w:t xml:space="preserve">Software Proficiency: </w:t>
            </w:r>
            <w:r w:rsidR="0016170B">
              <w:t>MS Office, Google Drive and Database management through college and university.</w:t>
            </w:r>
          </w:p>
        </w:tc>
      </w:tr>
      <w:tr w:rsidR="004577D0" w:rsidRPr="00565B06" w14:paraId="5187A188" w14:textId="77777777" w:rsidTr="00AB4EB1">
        <w:tc>
          <w:tcPr>
            <w:tcW w:w="8784" w:type="dxa"/>
          </w:tcPr>
          <w:p w14:paraId="62938CA6" w14:textId="1F3D007D" w:rsidR="004577D0" w:rsidRPr="00DA185F" w:rsidRDefault="00B9280A" w:rsidP="00DA185F">
            <w:pPr>
              <w:pStyle w:val="ListBullet"/>
              <w:rPr>
                <w:b/>
                <w:bCs/>
              </w:rPr>
            </w:pPr>
            <w:r>
              <w:rPr>
                <w:b/>
                <w:bCs/>
              </w:rPr>
              <w:t>Teamwork</w:t>
            </w:r>
            <w:r w:rsidR="00916830">
              <w:rPr>
                <w:b/>
                <w:bCs/>
              </w:rPr>
              <w:t xml:space="preserve">: </w:t>
            </w:r>
            <w:r w:rsidR="00916830">
              <w:t xml:space="preserve">gained through working with team in one of the </w:t>
            </w:r>
            <w:r>
              <w:t>modules</w:t>
            </w:r>
            <w:r w:rsidR="00916830">
              <w:t xml:space="preserve"> to create a system at university and working with team members to meet organization’s standards to achieve set goals.</w:t>
            </w:r>
          </w:p>
        </w:tc>
      </w:tr>
      <w:tr w:rsidR="004577D0" w:rsidRPr="00565B06" w14:paraId="4CEEB125" w14:textId="77777777" w:rsidTr="00AB4EB1">
        <w:tc>
          <w:tcPr>
            <w:tcW w:w="8784" w:type="dxa"/>
          </w:tcPr>
          <w:p w14:paraId="2B8CA04F" w14:textId="09764D52" w:rsidR="004577D0" w:rsidRPr="00DA185F" w:rsidRDefault="00B9280A" w:rsidP="00DA185F">
            <w:pPr>
              <w:pStyle w:val="ListBullet"/>
              <w:rPr>
                <w:b/>
                <w:bCs/>
              </w:rPr>
            </w:pPr>
            <w:r>
              <w:rPr>
                <w:b/>
                <w:bCs/>
              </w:rPr>
              <w:t xml:space="preserve">Problem Solving: </w:t>
            </w:r>
            <w:r w:rsidR="008C24BE">
              <w:t>enhanced through university modules and successfully creating a solution for a problem in my one of my modules in college.</w:t>
            </w:r>
          </w:p>
        </w:tc>
      </w:tr>
    </w:tbl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9220C2" w:rsidRPr="00565B06" w14:paraId="5916D11C" w14:textId="77777777" w:rsidTr="009220C2">
        <w:tc>
          <w:tcPr>
            <w:tcW w:w="725" w:type="dxa"/>
            <w:tcMar>
              <w:right w:w="216" w:type="dxa"/>
            </w:tcMar>
            <w:vAlign w:val="bottom"/>
          </w:tcPr>
          <w:p w14:paraId="1B87C3BD" w14:textId="77777777" w:rsidR="009220C2" w:rsidRDefault="009220C2" w:rsidP="00913D06">
            <w:pPr>
              <w:pStyle w:val="Icons"/>
            </w:pPr>
          </w:p>
          <w:p w14:paraId="426CEA53" w14:textId="77777777" w:rsidR="009220C2" w:rsidRPr="00565B06" w:rsidRDefault="009220C2" w:rsidP="00913D06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45A261F1" wp14:editId="6589FA48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14C5573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676642A0" w14:textId="77777777" w:rsidR="009220C2" w:rsidRPr="00565B06" w:rsidRDefault="00BC49DE" w:rsidP="00913D06">
            <w:pPr>
              <w:pStyle w:val="Heading1"/>
            </w:pPr>
            <w:sdt>
              <w:sdtPr>
                <w:alias w:val="Education:"/>
                <w:tag w:val="Education:"/>
                <w:id w:val="1586649636"/>
                <w:placeholder>
                  <w:docPart w:val="2DF155207759493A8F26E51EB0ECF46E"/>
                </w:placeholder>
                <w:temporary/>
                <w:showingPlcHdr/>
                <w15:appearance w15:val="hidden"/>
              </w:sdtPr>
              <w:sdtEndPr/>
              <w:sdtContent>
                <w:r w:rsidR="009220C2" w:rsidRPr="00565B06">
                  <w:t>Education</w:t>
                </w:r>
              </w:sdtContent>
            </w:sdt>
          </w:p>
        </w:tc>
      </w:tr>
    </w:tbl>
    <w:p w14:paraId="5B6108F8" w14:textId="40AFE09D" w:rsidR="009220C2" w:rsidRDefault="009220C2" w:rsidP="009220C2">
      <w:pPr>
        <w:pStyle w:val="Heading2"/>
      </w:pPr>
      <w:r>
        <w:t>De Montfort University</w:t>
      </w:r>
      <w:r w:rsidRPr="00565B06">
        <w:t xml:space="preserve"> | </w:t>
      </w:r>
      <w:r w:rsidR="002E538B">
        <w:rPr>
          <w:rStyle w:val="Emphasis"/>
        </w:rPr>
        <w:t>Leicester</w:t>
      </w:r>
      <w:r>
        <w:rPr>
          <w:rStyle w:val="Emphasis"/>
        </w:rPr>
        <w:tab/>
      </w:r>
      <w:r>
        <w:rPr>
          <w:rStyle w:val="Emphasis"/>
        </w:rPr>
        <w:tab/>
      </w:r>
      <w:r w:rsidRPr="001C384A">
        <w:rPr>
          <w:rStyle w:val="Emphasis"/>
          <w:i/>
          <w:iCs w:val="0"/>
        </w:rPr>
        <w:t xml:space="preserve">                  </w:t>
      </w:r>
      <w:r w:rsidR="00B02862">
        <w:rPr>
          <w:rStyle w:val="Emphasis"/>
          <w:i/>
          <w:iCs w:val="0"/>
        </w:rPr>
        <w:t xml:space="preserve">             </w:t>
      </w:r>
      <w:r w:rsidR="002E538B">
        <w:rPr>
          <w:rStyle w:val="Emphasis"/>
          <w:i/>
          <w:iCs w:val="0"/>
        </w:rPr>
        <w:t xml:space="preserve"> </w:t>
      </w:r>
      <w:r w:rsidRPr="002F4D62">
        <w:rPr>
          <w:rStyle w:val="Emphasis"/>
          <w:i/>
          <w:iCs w:val="0"/>
          <w:sz w:val="22"/>
          <w:szCs w:val="22"/>
        </w:rPr>
        <w:t>Aug 2020 - Present</w:t>
      </w:r>
      <w:r>
        <w:rPr>
          <w:rStyle w:val="Emphasis"/>
        </w:rPr>
        <w:tab/>
      </w:r>
    </w:p>
    <w:p w14:paraId="116E4680" w14:textId="622D051A" w:rsidR="00FC2FA4" w:rsidRDefault="00A4755B" w:rsidP="00923757">
      <w:pPr>
        <w:pStyle w:val="ListBullet"/>
      </w:pPr>
      <w:r>
        <w:t>Computer Science BSc (Hons)</w:t>
      </w:r>
      <w:r w:rsidR="000F7AB6">
        <w:t xml:space="preserve"> –</w:t>
      </w:r>
    </w:p>
    <w:p w14:paraId="7394206F" w14:textId="77777777" w:rsidR="00923757" w:rsidRDefault="00923757" w:rsidP="00923757">
      <w:pPr>
        <w:pStyle w:val="ListBullet"/>
        <w:numPr>
          <w:ilvl w:val="0"/>
          <w:numId w:val="0"/>
        </w:numPr>
        <w:spacing w:after="0" w:line="120" w:lineRule="auto"/>
        <w:ind w:left="357"/>
      </w:pPr>
    </w:p>
    <w:p w14:paraId="59B050A2" w14:textId="60BFE2C1" w:rsidR="005B3D4F" w:rsidRDefault="005B3D4F" w:rsidP="005B3D4F">
      <w:pPr>
        <w:pStyle w:val="ListBullet"/>
        <w:numPr>
          <w:ilvl w:val="0"/>
          <w:numId w:val="0"/>
        </w:numPr>
      </w:pPr>
      <w:r w:rsidRPr="005B3D4F">
        <w:rPr>
          <w:b/>
          <w:bCs/>
        </w:rPr>
        <w:t>Year 2 Modules</w:t>
      </w:r>
      <w:r w:rsidR="002A5E6A">
        <w:rPr>
          <w:b/>
          <w:bCs/>
        </w:rPr>
        <w:t xml:space="preserve"> – 83.5% Overall</w:t>
      </w:r>
      <w:r>
        <w:tab/>
      </w:r>
      <w:r w:rsidR="004C2EA4">
        <w:tab/>
        <w:t xml:space="preserve">             </w:t>
      </w:r>
      <w:r w:rsidRPr="005B3D4F">
        <w:rPr>
          <w:b/>
          <w:bCs/>
        </w:rPr>
        <w:t>Year 1 Modules</w:t>
      </w:r>
      <w:r w:rsidR="004C2EA4">
        <w:rPr>
          <w:b/>
          <w:bCs/>
        </w:rPr>
        <w:t xml:space="preserve"> – 72% Overall</w:t>
      </w:r>
    </w:p>
    <w:tbl>
      <w:tblPr>
        <w:tblStyle w:val="TableGrid"/>
        <w:tblW w:w="8789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4536"/>
      </w:tblGrid>
      <w:tr w:rsidR="008731A8" w14:paraId="65A91981" w14:textId="6AB8640D" w:rsidTr="008731A8">
        <w:tc>
          <w:tcPr>
            <w:tcW w:w="4253" w:type="dxa"/>
          </w:tcPr>
          <w:p w14:paraId="27C96792" w14:textId="1A71602A" w:rsidR="008731A8" w:rsidRDefault="008731A8" w:rsidP="006A5D28">
            <w:pPr>
              <w:pStyle w:val="ListBullet"/>
            </w:pPr>
            <w:r>
              <w:rPr>
                <w:rFonts w:eastAsia="Calibri"/>
                <w:bCs/>
                <w:color w:val="000000"/>
                <w:sz w:val="20"/>
                <w:szCs w:val="20"/>
              </w:rPr>
              <w:t>Software and Security Management (87%)</w:t>
            </w:r>
          </w:p>
        </w:tc>
        <w:tc>
          <w:tcPr>
            <w:tcW w:w="4536" w:type="dxa"/>
          </w:tcPr>
          <w:p w14:paraId="74972666" w14:textId="4030091B" w:rsidR="008731A8" w:rsidRDefault="008731A8" w:rsidP="006A5D28">
            <w:pPr>
              <w:pStyle w:val="ListBullet"/>
            </w:pPr>
            <w:r w:rsidRPr="00043DDE">
              <w:t>Computer Programming II (75%)</w:t>
            </w:r>
            <w:r w:rsidR="008C3826">
              <w:t xml:space="preserve"> - Scala</w:t>
            </w:r>
          </w:p>
        </w:tc>
      </w:tr>
      <w:tr w:rsidR="008731A8" w14:paraId="20DDDA78" w14:textId="2FF9A5B6" w:rsidTr="008731A8">
        <w:tc>
          <w:tcPr>
            <w:tcW w:w="4253" w:type="dxa"/>
          </w:tcPr>
          <w:p w14:paraId="4524E7C4" w14:textId="5DA36166" w:rsidR="008731A8" w:rsidRDefault="008731A8" w:rsidP="006A5D28">
            <w:pPr>
              <w:pStyle w:val="ListBullet"/>
            </w:pPr>
            <w:r>
              <w:rPr>
                <w:rFonts w:eastAsia="Calibri"/>
                <w:bCs/>
                <w:color w:val="000000"/>
                <w:sz w:val="20"/>
                <w:szCs w:val="20"/>
              </w:rPr>
              <w:t>OO Design (90%)</w:t>
            </w:r>
            <w:r w:rsidR="00C6472E">
              <w:rPr>
                <w:rFonts w:eastAsia="Calibri"/>
                <w:bCs/>
                <w:color w:val="000000"/>
                <w:sz w:val="20"/>
                <w:szCs w:val="20"/>
              </w:rPr>
              <w:t xml:space="preserve"> - Java</w:t>
            </w:r>
          </w:p>
        </w:tc>
        <w:tc>
          <w:tcPr>
            <w:tcW w:w="4536" w:type="dxa"/>
          </w:tcPr>
          <w:p w14:paraId="33DC2E02" w14:textId="58B5417E" w:rsidR="008731A8" w:rsidRDefault="008731A8" w:rsidP="006A5D28">
            <w:pPr>
              <w:pStyle w:val="ListBullet"/>
            </w:pPr>
            <w:r w:rsidRPr="00043DDE">
              <w:t>Computer Law and Cyber Security (5</w:t>
            </w:r>
            <w:r>
              <w:t>7</w:t>
            </w:r>
            <w:r w:rsidRPr="00043DDE">
              <w:t>%)</w:t>
            </w:r>
          </w:p>
        </w:tc>
      </w:tr>
      <w:tr w:rsidR="008731A8" w14:paraId="7760BBC0" w14:textId="7FE5132F" w:rsidTr="008731A8">
        <w:tc>
          <w:tcPr>
            <w:tcW w:w="4253" w:type="dxa"/>
          </w:tcPr>
          <w:p w14:paraId="09FE0CD5" w14:textId="7190DF73" w:rsidR="008731A8" w:rsidRDefault="008731A8" w:rsidP="006A5D28">
            <w:pPr>
              <w:pStyle w:val="ListBullet"/>
            </w:pPr>
            <w:r>
              <w:rPr>
                <w:rFonts w:eastAsia="Calibri"/>
                <w:bCs/>
                <w:color w:val="000000"/>
                <w:sz w:val="20"/>
                <w:szCs w:val="20"/>
              </w:rPr>
              <w:t>OO Development (86%)</w:t>
            </w:r>
            <w:r w:rsidR="00C6472E">
              <w:rPr>
                <w:rFonts w:eastAsia="Calibri"/>
                <w:bCs/>
                <w:color w:val="000000"/>
                <w:sz w:val="20"/>
                <w:szCs w:val="20"/>
              </w:rPr>
              <w:t xml:space="preserve"> - Java</w:t>
            </w:r>
          </w:p>
        </w:tc>
        <w:tc>
          <w:tcPr>
            <w:tcW w:w="4536" w:type="dxa"/>
          </w:tcPr>
          <w:p w14:paraId="723F099D" w14:textId="29A8626F" w:rsidR="008731A8" w:rsidRDefault="008731A8" w:rsidP="006A5D28">
            <w:pPr>
              <w:pStyle w:val="ListBullet"/>
            </w:pPr>
            <w:r w:rsidRPr="00043DDE">
              <w:t>Computer Network (50%)</w:t>
            </w:r>
          </w:p>
        </w:tc>
      </w:tr>
      <w:tr w:rsidR="008731A8" w14:paraId="18777DA3" w14:textId="21F2BED2" w:rsidTr="008731A8">
        <w:tc>
          <w:tcPr>
            <w:tcW w:w="4253" w:type="dxa"/>
          </w:tcPr>
          <w:p w14:paraId="159C3DF2" w14:textId="67C15FF5" w:rsidR="008731A8" w:rsidRDefault="008731A8" w:rsidP="006A5D28">
            <w:pPr>
              <w:pStyle w:val="ListBullet"/>
            </w:pPr>
            <w:r>
              <w:rPr>
                <w:rFonts w:eastAsia="Calibri"/>
                <w:bCs/>
                <w:color w:val="000000"/>
                <w:sz w:val="20"/>
                <w:szCs w:val="20"/>
              </w:rPr>
              <w:t>Web Application Development (69%)</w:t>
            </w:r>
            <w:r w:rsidR="00C6472E">
              <w:rPr>
                <w:rFonts w:eastAsia="Calibri"/>
                <w:bCs/>
                <w:color w:val="000000"/>
                <w:sz w:val="20"/>
                <w:szCs w:val="20"/>
              </w:rPr>
              <w:t xml:space="preserve"> - PHP</w:t>
            </w:r>
          </w:p>
        </w:tc>
        <w:tc>
          <w:tcPr>
            <w:tcW w:w="4536" w:type="dxa"/>
          </w:tcPr>
          <w:p w14:paraId="26013C6A" w14:textId="6BE37D21" w:rsidR="008731A8" w:rsidRDefault="008731A8" w:rsidP="006A5D28">
            <w:pPr>
              <w:pStyle w:val="ListBullet"/>
            </w:pPr>
            <w:r w:rsidRPr="00043DDE">
              <w:t>Database Design and Implementation (86%)</w:t>
            </w:r>
          </w:p>
        </w:tc>
      </w:tr>
      <w:tr w:rsidR="008731A8" w14:paraId="0A3FFA77" w14:textId="2B0D0001" w:rsidTr="008731A8">
        <w:tc>
          <w:tcPr>
            <w:tcW w:w="4253" w:type="dxa"/>
          </w:tcPr>
          <w:p w14:paraId="3E4F3F4F" w14:textId="1D609C22" w:rsidR="008731A8" w:rsidRDefault="008731A8" w:rsidP="006A5D28">
            <w:pPr>
              <w:pStyle w:val="ListBullet"/>
            </w:pPr>
            <w:r>
              <w:rPr>
                <w:rFonts w:eastAsia="Calibri"/>
                <w:bCs/>
                <w:color w:val="000000"/>
                <w:sz w:val="20"/>
                <w:szCs w:val="20"/>
              </w:rPr>
              <w:t>Data Structure &amp; Algorithms (91%)</w:t>
            </w:r>
          </w:p>
        </w:tc>
        <w:tc>
          <w:tcPr>
            <w:tcW w:w="4536" w:type="dxa"/>
          </w:tcPr>
          <w:p w14:paraId="013C8827" w14:textId="0DDA1F43" w:rsidR="008731A8" w:rsidRDefault="008731A8" w:rsidP="006A5D28">
            <w:pPr>
              <w:pStyle w:val="ListBullet"/>
            </w:pPr>
            <w:r w:rsidRPr="00043DDE">
              <w:t>Computer Programming I (8</w:t>
            </w:r>
            <w:r>
              <w:t>3</w:t>
            </w:r>
            <w:r w:rsidRPr="00043DDE">
              <w:t>%)</w:t>
            </w:r>
            <w:r w:rsidR="00721CCC">
              <w:t xml:space="preserve"> -</w:t>
            </w:r>
            <w:r w:rsidR="008C3826">
              <w:t xml:space="preserve"> </w:t>
            </w:r>
            <w:r w:rsidR="00721CCC">
              <w:t>Scala</w:t>
            </w:r>
          </w:p>
        </w:tc>
      </w:tr>
      <w:tr w:rsidR="008731A8" w14:paraId="20852BC8" w14:textId="3E459323" w:rsidTr="008731A8">
        <w:tc>
          <w:tcPr>
            <w:tcW w:w="4253" w:type="dxa"/>
          </w:tcPr>
          <w:p w14:paraId="68C2A057" w14:textId="0D909274" w:rsidR="008731A8" w:rsidRDefault="008731A8" w:rsidP="006A5D28">
            <w:pPr>
              <w:pStyle w:val="ListBullet"/>
            </w:pPr>
            <w:r>
              <w:rPr>
                <w:rFonts w:eastAsia="Calibri"/>
                <w:bCs/>
                <w:color w:val="000000"/>
                <w:sz w:val="20"/>
                <w:szCs w:val="20"/>
              </w:rPr>
              <w:t>Concurrent &amp; Parallel Algorithm (79%)</w:t>
            </w:r>
          </w:p>
        </w:tc>
        <w:tc>
          <w:tcPr>
            <w:tcW w:w="4536" w:type="dxa"/>
          </w:tcPr>
          <w:p w14:paraId="0D8E2098" w14:textId="08ABFAA2" w:rsidR="008731A8" w:rsidRDefault="008731A8" w:rsidP="006A5D28">
            <w:pPr>
              <w:pStyle w:val="ListBullet"/>
            </w:pPr>
            <w:r w:rsidRPr="00043DDE">
              <w:t>Computer Ethics (68%</w:t>
            </w:r>
          </w:p>
        </w:tc>
      </w:tr>
      <w:tr w:rsidR="008731A8" w14:paraId="4FE2F70B" w14:textId="1143A70D" w:rsidTr="008731A8">
        <w:tc>
          <w:tcPr>
            <w:tcW w:w="4253" w:type="dxa"/>
          </w:tcPr>
          <w:p w14:paraId="558D795C" w14:textId="5D1B4160" w:rsidR="008731A8" w:rsidRDefault="008731A8" w:rsidP="006A5D28">
            <w:pPr>
              <w:pStyle w:val="ListBullet"/>
            </w:pPr>
            <w:r>
              <w:rPr>
                <w:rFonts w:eastAsia="Calibri"/>
                <w:bCs/>
                <w:color w:val="000000"/>
                <w:sz w:val="20"/>
                <w:szCs w:val="20"/>
              </w:rPr>
              <w:t>Agile Team Development (100%)</w:t>
            </w:r>
            <w:r w:rsidR="00BC49DE">
              <w:rPr>
                <w:rFonts w:eastAsia="Calibri"/>
                <w:bCs/>
                <w:color w:val="000000"/>
                <w:sz w:val="20"/>
                <w:szCs w:val="20"/>
              </w:rPr>
              <w:t xml:space="preserve"> – C#</w:t>
            </w:r>
          </w:p>
        </w:tc>
        <w:tc>
          <w:tcPr>
            <w:tcW w:w="4536" w:type="dxa"/>
          </w:tcPr>
          <w:p w14:paraId="2F75A90C" w14:textId="3F701C9C" w:rsidR="008731A8" w:rsidRPr="00043DDE" w:rsidRDefault="008731A8" w:rsidP="006A5D28">
            <w:pPr>
              <w:pStyle w:val="ListBullet"/>
            </w:pPr>
            <w:r w:rsidRPr="00043DDE">
              <w:t>Mathematics for Computing (72%)</w:t>
            </w:r>
          </w:p>
        </w:tc>
      </w:tr>
      <w:tr w:rsidR="008731A8" w14:paraId="78D4270D" w14:textId="37960AA1" w:rsidTr="008731A8">
        <w:trPr>
          <w:trHeight w:val="70"/>
        </w:trPr>
        <w:tc>
          <w:tcPr>
            <w:tcW w:w="4253" w:type="dxa"/>
          </w:tcPr>
          <w:p w14:paraId="5C8F5920" w14:textId="5F677746" w:rsidR="008731A8" w:rsidRPr="00417D6B" w:rsidRDefault="008731A8" w:rsidP="00417D6B">
            <w:pPr>
              <w:pStyle w:val="ListBullet"/>
              <w:rPr>
                <w:rFonts w:eastAsia="Calibri"/>
                <w:bCs/>
                <w:color w:val="000000"/>
                <w:sz w:val="20"/>
                <w:szCs w:val="20"/>
              </w:rPr>
            </w:pPr>
            <w:r>
              <w:rPr>
                <w:rFonts w:eastAsia="Calibri"/>
                <w:bCs/>
                <w:color w:val="000000"/>
                <w:sz w:val="20"/>
                <w:szCs w:val="20"/>
              </w:rPr>
              <w:t>Introduction to Research (66%</w:t>
            </w:r>
            <w:r w:rsidRPr="00417D6B">
              <w:rPr>
                <w:rFonts w:eastAsia="Calibri"/>
                <w:bCs/>
                <w:color w:val="000000"/>
                <w:sz w:val="20"/>
                <w:szCs w:val="20"/>
              </w:rPr>
              <w:t>)</w:t>
            </w:r>
          </w:p>
        </w:tc>
        <w:tc>
          <w:tcPr>
            <w:tcW w:w="4536" w:type="dxa"/>
          </w:tcPr>
          <w:p w14:paraId="025B04CF" w14:textId="20578CE7" w:rsidR="008731A8" w:rsidRPr="00043DDE" w:rsidRDefault="008731A8" w:rsidP="006A5D28">
            <w:pPr>
              <w:pStyle w:val="ListBullet"/>
            </w:pPr>
            <w:r w:rsidRPr="00043DDE">
              <w:t>Computer Systems (8</w:t>
            </w:r>
            <w:r>
              <w:t>4</w:t>
            </w:r>
            <w:r w:rsidRPr="00043DDE">
              <w:t>%)</w:t>
            </w:r>
          </w:p>
        </w:tc>
      </w:tr>
    </w:tbl>
    <w:p w14:paraId="589648E1" w14:textId="5C32819C" w:rsidR="00EC24B0" w:rsidRDefault="00EC24B0" w:rsidP="00EC24B0">
      <w:pPr>
        <w:pStyle w:val="Heading2"/>
      </w:pPr>
      <w:r>
        <w:t>WQE College</w:t>
      </w:r>
      <w:r w:rsidR="00BB49E5">
        <w:t xml:space="preserve"> </w:t>
      </w:r>
      <w:r w:rsidRPr="00565B06">
        <w:t>|</w:t>
      </w:r>
      <w:r w:rsidR="00D669FC">
        <w:t xml:space="preserve"> </w:t>
      </w:r>
      <w:r w:rsidR="00BB49E5">
        <w:rPr>
          <w:rStyle w:val="Emphasis"/>
        </w:rPr>
        <w:t>Leicester</w:t>
      </w:r>
      <w:r>
        <w:rPr>
          <w:rStyle w:val="Emphasis"/>
        </w:rPr>
        <w:tab/>
      </w:r>
      <w:r>
        <w:rPr>
          <w:rStyle w:val="Emphasis"/>
        </w:rPr>
        <w:tab/>
      </w:r>
      <w:r w:rsidRPr="001C384A">
        <w:rPr>
          <w:rStyle w:val="Emphasis"/>
          <w:i/>
          <w:iCs w:val="0"/>
        </w:rPr>
        <w:t xml:space="preserve">                </w:t>
      </w:r>
      <w:r w:rsidR="00BB49E5">
        <w:rPr>
          <w:rStyle w:val="Emphasis"/>
          <w:i/>
          <w:iCs w:val="0"/>
        </w:rPr>
        <w:t xml:space="preserve">                        </w:t>
      </w:r>
      <w:r w:rsidR="005E4715">
        <w:rPr>
          <w:rStyle w:val="Emphasis"/>
          <w:i/>
          <w:iCs w:val="0"/>
        </w:rPr>
        <w:t xml:space="preserve">             </w:t>
      </w:r>
      <w:r w:rsidRPr="002F4D62">
        <w:rPr>
          <w:rStyle w:val="Emphasis"/>
          <w:i/>
          <w:iCs w:val="0"/>
          <w:sz w:val="22"/>
          <w:szCs w:val="22"/>
        </w:rPr>
        <w:t>Aug 20</w:t>
      </w:r>
      <w:r w:rsidR="00D267DF">
        <w:rPr>
          <w:rStyle w:val="Emphasis"/>
          <w:i/>
          <w:iCs w:val="0"/>
          <w:sz w:val="22"/>
          <w:szCs w:val="22"/>
        </w:rPr>
        <w:t>18</w:t>
      </w:r>
      <w:r w:rsidRPr="002F4D62">
        <w:rPr>
          <w:rStyle w:val="Emphasis"/>
          <w:i/>
          <w:iCs w:val="0"/>
          <w:sz w:val="22"/>
          <w:szCs w:val="22"/>
        </w:rPr>
        <w:t xml:space="preserve"> </w:t>
      </w:r>
      <w:r w:rsidR="00605487" w:rsidRPr="00385BB1">
        <w:rPr>
          <w:rStyle w:val="Emphasis"/>
          <w:i/>
          <w:iCs w:val="0"/>
          <w:sz w:val="22"/>
          <w:szCs w:val="22"/>
        </w:rPr>
        <w:t xml:space="preserve">- </w:t>
      </w:r>
      <w:r w:rsidR="00D267DF">
        <w:rPr>
          <w:rStyle w:val="Emphasis"/>
          <w:i/>
          <w:iCs w:val="0"/>
          <w:sz w:val="22"/>
          <w:szCs w:val="22"/>
        </w:rPr>
        <w:t>July 2020</w:t>
      </w:r>
      <w:r>
        <w:rPr>
          <w:rStyle w:val="Emphasis"/>
        </w:rPr>
        <w:tab/>
      </w:r>
    </w:p>
    <w:p w14:paraId="1876C173" w14:textId="6C86DD50" w:rsidR="00EC24B0" w:rsidRPr="00302EFC" w:rsidRDefault="00302EFC" w:rsidP="00EC24B0">
      <w:pPr>
        <w:pStyle w:val="ListBullet"/>
      </w:pPr>
      <w:r>
        <w:t xml:space="preserve">BTEC Level 3 National Extended Diploma in ICT – Gained </w:t>
      </w:r>
      <w:r w:rsidRPr="00302EFC">
        <w:rPr>
          <w:b/>
          <w:bCs/>
        </w:rPr>
        <w:t>DM</w:t>
      </w:r>
    </w:p>
    <w:p w14:paraId="0CE539AE" w14:textId="4E73C8EB" w:rsidR="00302EFC" w:rsidRPr="00302EFC" w:rsidRDefault="00302EFC" w:rsidP="00EC24B0">
      <w:pPr>
        <w:pStyle w:val="ListBullet"/>
      </w:pPr>
      <w:r>
        <w:lastRenderedPageBreak/>
        <w:t xml:space="preserve">BTEC Level 3 Cambridge Extended Certificate in Business- gained </w:t>
      </w:r>
      <w:r w:rsidRPr="00302EFC">
        <w:rPr>
          <w:b/>
          <w:bCs/>
        </w:rPr>
        <w:t>P</w:t>
      </w:r>
    </w:p>
    <w:p w14:paraId="4AEFB025" w14:textId="7DA4A6E1" w:rsidR="00302EFC" w:rsidRPr="00FD4ADA" w:rsidRDefault="00302EFC" w:rsidP="00EC24B0">
      <w:pPr>
        <w:pStyle w:val="ListBullet"/>
        <w:rPr>
          <w:b/>
          <w:bCs/>
        </w:rPr>
      </w:pPr>
      <w:r>
        <w:t xml:space="preserve">Overall grades: </w:t>
      </w:r>
      <w:r w:rsidRPr="00FD4ADA">
        <w:rPr>
          <w:b/>
          <w:bCs/>
        </w:rPr>
        <w:t>DMP</w:t>
      </w:r>
    </w:p>
    <w:p w14:paraId="38A36AB8" w14:textId="23787034" w:rsidR="005B3D4F" w:rsidRDefault="005B3D4F" w:rsidP="005355F3">
      <w:pPr>
        <w:pStyle w:val="ListBullet"/>
        <w:numPr>
          <w:ilvl w:val="0"/>
          <w:numId w:val="0"/>
        </w:numPr>
        <w:spacing w:after="0" w:line="120" w:lineRule="auto"/>
      </w:pPr>
    </w:p>
    <w:p w14:paraId="219150E3" w14:textId="13ABEE47" w:rsidR="006633C1" w:rsidRDefault="006633C1" w:rsidP="006633C1">
      <w:pPr>
        <w:pStyle w:val="Heading2"/>
      </w:pPr>
      <w:r>
        <w:t>The Lancaster Academy</w:t>
      </w:r>
      <w:r w:rsidRPr="00565B06">
        <w:t>|</w:t>
      </w:r>
      <w:r>
        <w:t xml:space="preserve"> </w:t>
      </w:r>
      <w:r w:rsidR="00260FA6">
        <w:rPr>
          <w:rStyle w:val="Emphasis"/>
        </w:rPr>
        <w:t>Leicester</w:t>
      </w:r>
      <w:r>
        <w:rPr>
          <w:rStyle w:val="Emphasis"/>
        </w:rPr>
        <w:tab/>
      </w:r>
      <w:r w:rsidRPr="001C384A">
        <w:rPr>
          <w:rStyle w:val="Emphasis"/>
          <w:i/>
          <w:iCs w:val="0"/>
        </w:rPr>
        <w:t xml:space="preserve">                </w:t>
      </w:r>
      <w:r>
        <w:rPr>
          <w:rStyle w:val="Emphasis"/>
          <w:i/>
          <w:iCs w:val="0"/>
        </w:rPr>
        <w:t xml:space="preserve">            </w:t>
      </w:r>
      <w:r w:rsidR="005E4715">
        <w:rPr>
          <w:rStyle w:val="Emphasis"/>
          <w:i/>
          <w:iCs w:val="0"/>
        </w:rPr>
        <w:t xml:space="preserve">            </w:t>
      </w:r>
      <w:r w:rsidR="00C03ADD">
        <w:rPr>
          <w:rStyle w:val="Emphasis"/>
          <w:i/>
          <w:iCs w:val="0"/>
        </w:rPr>
        <w:t xml:space="preserve"> </w:t>
      </w:r>
      <w:r w:rsidRPr="002F4D62">
        <w:rPr>
          <w:rStyle w:val="Emphasis"/>
          <w:i/>
          <w:iCs w:val="0"/>
          <w:sz w:val="22"/>
          <w:szCs w:val="22"/>
        </w:rPr>
        <w:t>Aug 20</w:t>
      </w:r>
      <w:r>
        <w:rPr>
          <w:rStyle w:val="Emphasis"/>
          <w:i/>
          <w:iCs w:val="0"/>
          <w:sz w:val="22"/>
          <w:szCs w:val="22"/>
        </w:rPr>
        <w:t>16</w:t>
      </w:r>
      <w:r w:rsidRPr="002F4D62">
        <w:rPr>
          <w:rStyle w:val="Emphasis"/>
          <w:i/>
          <w:iCs w:val="0"/>
          <w:sz w:val="22"/>
          <w:szCs w:val="22"/>
        </w:rPr>
        <w:t xml:space="preserve"> </w:t>
      </w:r>
      <w:r w:rsidR="00605487" w:rsidRPr="00385BB1">
        <w:rPr>
          <w:rStyle w:val="Emphasis"/>
          <w:i/>
          <w:iCs w:val="0"/>
          <w:sz w:val="22"/>
          <w:szCs w:val="22"/>
        </w:rPr>
        <w:t xml:space="preserve">- </w:t>
      </w:r>
      <w:r>
        <w:rPr>
          <w:rStyle w:val="Emphasis"/>
          <w:i/>
          <w:iCs w:val="0"/>
          <w:sz w:val="22"/>
          <w:szCs w:val="22"/>
        </w:rPr>
        <w:t>July 2018</w:t>
      </w:r>
      <w:r>
        <w:rPr>
          <w:rStyle w:val="Emphasis"/>
        </w:rPr>
        <w:tab/>
      </w:r>
    </w:p>
    <w:p w14:paraId="5E753E2D" w14:textId="12063538" w:rsidR="006633C1" w:rsidRDefault="006D1949" w:rsidP="006D1949">
      <w:pPr>
        <w:pStyle w:val="ListBullet"/>
      </w:pPr>
      <w:r>
        <w:t xml:space="preserve">GCSE in Higher Level Education – gained </w:t>
      </w:r>
      <w:r w:rsidRPr="00670006">
        <w:rPr>
          <w:b/>
          <w:bCs/>
        </w:rPr>
        <w:t>6</w:t>
      </w:r>
      <w:r>
        <w:t xml:space="preserve"> GCSE including </w:t>
      </w:r>
      <w:r w:rsidRPr="00F50FA3">
        <w:rPr>
          <w:b/>
          <w:bCs/>
        </w:rPr>
        <w:t>5</w:t>
      </w:r>
      <w:r>
        <w:t xml:space="preserve"> in Math’s and </w:t>
      </w:r>
      <w:r w:rsidRPr="00F50FA3">
        <w:rPr>
          <w:b/>
          <w:bCs/>
        </w:rPr>
        <w:t>4</w:t>
      </w:r>
      <w:r>
        <w:t xml:space="preserve"> in English</w:t>
      </w:r>
    </w:p>
    <w:p w14:paraId="13346543" w14:textId="77777777" w:rsidR="005355F3" w:rsidRPr="00565B06" w:rsidRDefault="005355F3" w:rsidP="005355F3">
      <w:pPr>
        <w:pStyle w:val="ListBullet"/>
        <w:numPr>
          <w:ilvl w:val="0"/>
          <w:numId w:val="0"/>
        </w:numPr>
      </w:pP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25"/>
        <w:gridCol w:w="8649"/>
      </w:tblGrid>
      <w:tr w:rsidR="005E088C" w:rsidRPr="00565B06" w14:paraId="738879C1" w14:textId="77777777" w:rsidTr="00931EF0">
        <w:tc>
          <w:tcPr>
            <w:tcW w:w="725" w:type="dxa"/>
            <w:tcMar>
              <w:right w:w="216" w:type="dxa"/>
            </w:tcMar>
            <w:vAlign w:val="bottom"/>
          </w:tcPr>
          <w:p w14:paraId="5D738E84" w14:textId="77777777" w:rsidR="005E088C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09D92A2C" wp14:editId="7953855A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2D82680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352F52CE" w14:textId="77777777" w:rsidR="005E088C" w:rsidRPr="00565B06" w:rsidRDefault="00BC49DE" w:rsidP="00FC35E2">
            <w:pPr>
              <w:pStyle w:val="Heading1"/>
              <w:spacing w:before="0"/>
            </w:pPr>
            <w:sdt>
              <w:sdtPr>
                <w:alias w:val="Education:"/>
                <w:tag w:val="Education:"/>
                <w:id w:val="-2131392780"/>
                <w:placeholder>
                  <w:docPart w:val="4B18D174EF8B4CD8AC5729A672F40393"/>
                </w:placeholder>
                <w:temporary/>
                <w:showingPlcHdr/>
                <w15:appearance w15:val="hidden"/>
              </w:sdtPr>
              <w:sdtEndPr/>
              <w:sdtContent>
                <w:r w:rsidR="005E088C" w:rsidRPr="00565B06">
                  <w:t>Experience</w:t>
                </w:r>
              </w:sdtContent>
            </w:sdt>
          </w:p>
        </w:tc>
      </w:tr>
    </w:tbl>
    <w:p w14:paraId="78177E07" w14:textId="57B96FD5" w:rsidR="00931EF0" w:rsidRDefault="00931EF0" w:rsidP="00931EF0">
      <w:pPr>
        <w:pStyle w:val="Heading2"/>
        <w:rPr>
          <w:rStyle w:val="Emphasis"/>
          <w:i/>
          <w:iCs w:val="0"/>
          <w:sz w:val="22"/>
          <w:szCs w:val="22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GXO BT </w:t>
      </w:r>
      <w:r w:rsidRPr="00565B06">
        <w:t>|</w:t>
      </w:r>
      <w:r w:rsidR="001617D0">
        <w:rPr>
          <w:rStyle w:val="Emphasis"/>
        </w:rPr>
        <w:t>Magna Park</w:t>
      </w:r>
      <w:r>
        <w:rPr>
          <w:rStyle w:val="Emphasis"/>
        </w:rPr>
        <w:tab/>
      </w:r>
      <w:r>
        <w:rPr>
          <w:rStyle w:val="Emphasis"/>
        </w:rPr>
        <w:tab/>
      </w:r>
      <w:r>
        <w:rPr>
          <w:rStyle w:val="Emphasis"/>
        </w:rPr>
        <w:tab/>
      </w:r>
      <w:r>
        <w:rPr>
          <w:rStyle w:val="Emphasis"/>
        </w:rPr>
        <w:tab/>
      </w:r>
      <w:r>
        <w:rPr>
          <w:rStyle w:val="Emphasis"/>
        </w:rPr>
        <w:tab/>
      </w:r>
      <w:r w:rsidRPr="00B855EC">
        <w:rPr>
          <w:rStyle w:val="Emphasis"/>
          <w:i/>
          <w:iCs w:val="0"/>
          <w:sz w:val="22"/>
          <w:szCs w:val="22"/>
        </w:rPr>
        <w:t xml:space="preserve">   </w:t>
      </w:r>
      <w:r w:rsidR="00B855EC">
        <w:rPr>
          <w:rStyle w:val="Emphasis"/>
          <w:i/>
          <w:iCs w:val="0"/>
          <w:sz w:val="22"/>
          <w:szCs w:val="22"/>
        </w:rPr>
        <w:t xml:space="preserve">        </w:t>
      </w:r>
      <w:r w:rsidR="00CD0D53">
        <w:rPr>
          <w:rStyle w:val="Emphasis"/>
          <w:i/>
          <w:iCs w:val="0"/>
          <w:sz w:val="22"/>
          <w:szCs w:val="22"/>
        </w:rPr>
        <w:t>November</w:t>
      </w:r>
      <w:r w:rsidRPr="00385BB1">
        <w:rPr>
          <w:rStyle w:val="Emphasis"/>
          <w:i/>
          <w:iCs w:val="0"/>
          <w:sz w:val="22"/>
          <w:szCs w:val="22"/>
        </w:rPr>
        <w:t xml:space="preserve"> 202</w:t>
      </w:r>
      <w:r w:rsidR="00CD0D53">
        <w:rPr>
          <w:rStyle w:val="Emphasis"/>
          <w:i/>
          <w:iCs w:val="0"/>
          <w:sz w:val="22"/>
          <w:szCs w:val="22"/>
        </w:rPr>
        <w:t>2</w:t>
      </w:r>
      <w:r w:rsidRPr="00385BB1">
        <w:rPr>
          <w:rStyle w:val="Emphasis"/>
          <w:i/>
          <w:iCs w:val="0"/>
          <w:sz w:val="22"/>
          <w:szCs w:val="22"/>
        </w:rPr>
        <w:t xml:space="preserve"> - Present</w:t>
      </w:r>
    </w:p>
    <w:p w14:paraId="01719584" w14:textId="77BB4664" w:rsidR="00931EF0" w:rsidRDefault="00931EF0" w:rsidP="00931EF0">
      <w:pPr>
        <w:pStyle w:val="ListBullet"/>
        <w:rPr>
          <w:b/>
          <w:bCs/>
          <w:iCs/>
        </w:rPr>
      </w:pPr>
      <w:r w:rsidRPr="00442618">
        <w:rPr>
          <w:b/>
          <w:bCs/>
          <w:iCs/>
        </w:rPr>
        <w:t xml:space="preserve">Warehouse </w:t>
      </w:r>
      <w:r w:rsidR="00E7118D">
        <w:rPr>
          <w:b/>
          <w:bCs/>
          <w:iCs/>
        </w:rPr>
        <w:t>Operative</w:t>
      </w:r>
    </w:p>
    <w:p w14:paraId="074A9644" w14:textId="77777777" w:rsidR="001A7440" w:rsidRDefault="001A7440" w:rsidP="00367CB4">
      <w:pPr>
        <w:pStyle w:val="ListBullet"/>
        <w:numPr>
          <w:ilvl w:val="0"/>
          <w:numId w:val="41"/>
        </w:numPr>
      </w:pPr>
      <w:r>
        <w:t>Using a scanner to sort the orders for the BT engineers.</w:t>
      </w:r>
    </w:p>
    <w:p w14:paraId="53735D9B" w14:textId="77777777" w:rsidR="001A7440" w:rsidRDefault="001A7440" w:rsidP="00367CB4">
      <w:pPr>
        <w:pStyle w:val="ListBullet"/>
        <w:numPr>
          <w:ilvl w:val="0"/>
          <w:numId w:val="41"/>
        </w:numPr>
      </w:pPr>
      <w:r>
        <w:t>Sorting is completed by a team effort.</w:t>
      </w:r>
    </w:p>
    <w:p w14:paraId="6A735DA9" w14:textId="733C0454" w:rsidR="001A7440" w:rsidRDefault="001A7440" w:rsidP="00367CB4">
      <w:pPr>
        <w:pStyle w:val="ListBullet"/>
        <w:numPr>
          <w:ilvl w:val="0"/>
          <w:numId w:val="41"/>
        </w:numPr>
      </w:pPr>
      <w:r>
        <w:t>Ensuring that all the items specified on the receipt are properly packed while packing orders for customers.</w:t>
      </w:r>
    </w:p>
    <w:p w14:paraId="66DCFA21" w14:textId="0B5925E2" w:rsidR="001A7440" w:rsidRDefault="001A7440" w:rsidP="00367CB4">
      <w:pPr>
        <w:pStyle w:val="ListBullet"/>
        <w:numPr>
          <w:ilvl w:val="0"/>
          <w:numId w:val="41"/>
        </w:numPr>
      </w:pPr>
      <w:r>
        <w:t xml:space="preserve">Making sure the area is clean and </w:t>
      </w:r>
      <w:r w:rsidR="001D3C0B">
        <w:t>organized</w:t>
      </w:r>
      <w:r>
        <w:t xml:space="preserve"> for the usage of the personnel on the following shift.</w:t>
      </w:r>
    </w:p>
    <w:p w14:paraId="4391F17A" w14:textId="4674A6BE" w:rsidR="001A48DF" w:rsidRPr="00367CB4" w:rsidRDefault="001A7440" w:rsidP="00367CB4">
      <w:pPr>
        <w:pStyle w:val="ListBullet"/>
        <w:numPr>
          <w:ilvl w:val="0"/>
          <w:numId w:val="41"/>
        </w:numPr>
      </w:pPr>
      <w:r>
        <w:t>Replenishment of the shelves with merchandise.</w:t>
      </w:r>
    </w:p>
    <w:p w14:paraId="060F88B9" w14:textId="1B642063" w:rsidR="005E088C" w:rsidRPr="00931EF0" w:rsidRDefault="002E538B" w:rsidP="00931EF0">
      <w:pPr>
        <w:rPr>
          <w:rStyle w:val="Emphasis"/>
          <w:rFonts w:asciiTheme="majorHAnsi" w:eastAsiaTheme="majorEastAsia" w:hAnsiTheme="majorHAnsi" w:cstheme="majorBidi"/>
          <w:b/>
          <w:iCs w:val="0"/>
          <w:color w:val="77448B" w:themeColor="accent1"/>
          <w:szCs w:val="26"/>
        </w:rPr>
      </w:pPr>
      <w:r w:rsidRPr="00931EF0">
        <w:rPr>
          <w:rFonts w:asciiTheme="majorHAnsi" w:eastAsiaTheme="majorEastAsia" w:hAnsiTheme="majorHAnsi" w:cstheme="majorBidi"/>
          <w:b/>
          <w:color w:val="77448B" w:themeColor="accent1"/>
          <w:sz w:val="26"/>
          <w:szCs w:val="26"/>
        </w:rPr>
        <w:t>DHL Sainsbury’s</w:t>
      </w:r>
      <w:r w:rsidR="005E088C" w:rsidRPr="00931EF0">
        <w:rPr>
          <w:rFonts w:asciiTheme="majorHAnsi" w:eastAsiaTheme="majorEastAsia" w:hAnsiTheme="majorHAnsi" w:cstheme="majorBidi"/>
          <w:b/>
          <w:color w:val="77448B" w:themeColor="accent1"/>
          <w:sz w:val="26"/>
          <w:szCs w:val="26"/>
        </w:rPr>
        <w:t xml:space="preserve"> | </w:t>
      </w:r>
      <w:r w:rsidR="00C1624E" w:rsidRPr="00931EF0">
        <w:rPr>
          <w:rStyle w:val="Emphasis"/>
          <w:rFonts w:asciiTheme="majorHAnsi" w:eastAsiaTheme="majorEastAsia" w:hAnsiTheme="majorHAnsi" w:cstheme="majorBidi"/>
          <w:b/>
          <w:szCs w:val="26"/>
        </w:rPr>
        <w:t>Daventry</w:t>
      </w:r>
      <w:r w:rsidR="00B22710" w:rsidRPr="00931EF0">
        <w:rPr>
          <w:rStyle w:val="Emphasis"/>
          <w:rFonts w:asciiTheme="majorHAnsi" w:eastAsiaTheme="majorEastAsia" w:hAnsiTheme="majorHAnsi" w:cstheme="majorBidi"/>
          <w:b/>
          <w:szCs w:val="26"/>
        </w:rPr>
        <w:tab/>
      </w:r>
      <w:r w:rsidR="00B22710">
        <w:rPr>
          <w:rStyle w:val="Emphasis"/>
        </w:rPr>
        <w:tab/>
      </w:r>
      <w:r w:rsidR="00B22710">
        <w:rPr>
          <w:rStyle w:val="Emphasis"/>
        </w:rPr>
        <w:tab/>
      </w:r>
      <w:r w:rsidR="00B22710">
        <w:rPr>
          <w:rStyle w:val="Emphasis"/>
        </w:rPr>
        <w:tab/>
      </w:r>
      <w:r w:rsidR="00B855EC">
        <w:rPr>
          <w:rStyle w:val="Emphasis"/>
        </w:rPr>
        <w:t xml:space="preserve">           </w:t>
      </w:r>
      <w:r w:rsidR="00B22710" w:rsidRPr="00931EF0">
        <w:rPr>
          <w:rStyle w:val="Emphasis"/>
          <w:rFonts w:asciiTheme="majorHAnsi" w:eastAsiaTheme="majorEastAsia" w:hAnsiTheme="majorHAnsi" w:cstheme="majorBidi"/>
          <w:b/>
          <w:i/>
          <w:iCs w:val="0"/>
          <w:sz w:val="22"/>
        </w:rPr>
        <w:t>June 202</w:t>
      </w:r>
      <w:r w:rsidR="00CD0D53">
        <w:rPr>
          <w:rStyle w:val="Emphasis"/>
          <w:rFonts w:asciiTheme="majorHAnsi" w:eastAsiaTheme="majorEastAsia" w:hAnsiTheme="majorHAnsi" w:cstheme="majorBidi"/>
          <w:b/>
          <w:i/>
          <w:iCs w:val="0"/>
          <w:sz w:val="22"/>
        </w:rPr>
        <w:t>2</w:t>
      </w:r>
      <w:r w:rsidR="00B22710" w:rsidRPr="00931EF0">
        <w:rPr>
          <w:rStyle w:val="Emphasis"/>
          <w:rFonts w:asciiTheme="majorHAnsi" w:eastAsiaTheme="majorEastAsia" w:hAnsiTheme="majorHAnsi" w:cstheme="majorBidi"/>
          <w:b/>
          <w:i/>
          <w:iCs w:val="0"/>
          <w:sz w:val="22"/>
        </w:rPr>
        <w:t xml:space="preserve"> </w:t>
      </w:r>
      <w:r w:rsidR="001945C1">
        <w:rPr>
          <w:rStyle w:val="Emphasis"/>
          <w:rFonts w:asciiTheme="majorHAnsi" w:eastAsiaTheme="majorEastAsia" w:hAnsiTheme="majorHAnsi" w:cstheme="majorBidi"/>
          <w:b/>
          <w:i/>
          <w:iCs w:val="0"/>
          <w:sz w:val="22"/>
        </w:rPr>
        <w:t>–</w:t>
      </w:r>
      <w:r w:rsidR="00B22710" w:rsidRPr="00931EF0">
        <w:rPr>
          <w:rStyle w:val="Emphasis"/>
          <w:rFonts w:asciiTheme="majorHAnsi" w:eastAsiaTheme="majorEastAsia" w:hAnsiTheme="majorHAnsi" w:cstheme="majorBidi"/>
          <w:b/>
          <w:i/>
          <w:iCs w:val="0"/>
          <w:sz w:val="22"/>
        </w:rPr>
        <w:t xml:space="preserve"> </w:t>
      </w:r>
      <w:r w:rsidR="001945C1">
        <w:rPr>
          <w:rStyle w:val="Emphasis"/>
          <w:rFonts w:asciiTheme="majorHAnsi" w:eastAsiaTheme="majorEastAsia" w:hAnsiTheme="majorHAnsi" w:cstheme="majorBidi"/>
          <w:b/>
          <w:i/>
          <w:iCs w:val="0"/>
          <w:sz w:val="22"/>
        </w:rPr>
        <w:t>March 2022</w:t>
      </w:r>
    </w:p>
    <w:p w14:paraId="062DE2F9" w14:textId="193C154E" w:rsidR="009D4EA4" w:rsidRPr="00442618" w:rsidRDefault="009D4EA4" w:rsidP="009D4EA4">
      <w:pPr>
        <w:pStyle w:val="ListBullet"/>
        <w:rPr>
          <w:b/>
          <w:bCs/>
          <w:iCs/>
        </w:rPr>
      </w:pPr>
      <w:r w:rsidRPr="00442618">
        <w:rPr>
          <w:b/>
          <w:bCs/>
          <w:iCs/>
        </w:rPr>
        <w:t>Warehouse Assistant</w:t>
      </w:r>
    </w:p>
    <w:p w14:paraId="17C5DA4F" w14:textId="79A691A2" w:rsidR="009D4EA4" w:rsidRPr="009D4EA4" w:rsidRDefault="009D4EA4" w:rsidP="009D4EA4">
      <w:pPr>
        <w:pStyle w:val="ListBullet"/>
        <w:numPr>
          <w:ilvl w:val="0"/>
          <w:numId w:val="41"/>
        </w:numPr>
      </w:pPr>
      <w:r w:rsidRPr="009D4EA4">
        <w:t>Appointing orders for Sainsbury’s stores using MHE vehicle through IoT system</w:t>
      </w:r>
    </w:p>
    <w:p w14:paraId="1C54C89E" w14:textId="77777777" w:rsidR="009D4EA4" w:rsidRPr="009D4EA4" w:rsidRDefault="009D4EA4" w:rsidP="009D4EA4">
      <w:pPr>
        <w:pStyle w:val="ListBullet"/>
        <w:numPr>
          <w:ilvl w:val="0"/>
          <w:numId w:val="41"/>
        </w:numPr>
      </w:pPr>
      <w:r w:rsidRPr="009D4EA4">
        <w:t xml:space="preserve">Gained an insight into logistics operational department and closely observed the responsibilities of all line managers and understood the technology and machinery adopted to execute tasks on daily basis. </w:t>
      </w:r>
    </w:p>
    <w:p w14:paraId="5618FD9A" w14:textId="19DA77A0" w:rsidR="009D4EA4" w:rsidRPr="00DE3B57" w:rsidRDefault="009D4EA4" w:rsidP="00DE3B57">
      <w:pPr>
        <w:pStyle w:val="ListBullet"/>
        <w:numPr>
          <w:ilvl w:val="0"/>
          <w:numId w:val="41"/>
        </w:numPr>
        <w:rPr>
          <w:rStyle w:val="Emphasis"/>
          <w:iCs w:val="0"/>
          <w:sz w:val="22"/>
        </w:rPr>
      </w:pPr>
      <w:r w:rsidRPr="009D4EA4">
        <w:t>Working as a part of great team to meet organization’s standards to achieve set goals and target in given timeframe.</w:t>
      </w:r>
    </w:p>
    <w:p w14:paraId="64346CCA" w14:textId="681BDCC6" w:rsidR="005B2360" w:rsidRDefault="002E538B" w:rsidP="00877367">
      <w:pPr>
        <w:pStyle w:val="Heading2"/>
        <w:rPr>
          <w:rStyle w:val="Emphasis"/>
          <w:i/>
          <w:iCs w:val="0"/>
          <w:sz w:val="22"/>
          <w:szCs w:val="22"/>
        </w:rPr>
      </w:pPr>
      <w:r>
        <w:t>British Heart Foundation</w:t>
      </w:r>
      <w:r w:rsidR="005E088C" w:rsidRPr="00565B06">
        <w:t xml:space="preserve"> | </w:t>
      </w:r>
      <w:r w:rsidR="005B2360">
        <w:rPr>
          <w:rStyle w:val="Emphasis"/>
        </w:rPr>
        <w:t xml:space="preserve">Leicester </w:t>
      </w:r>
      <w:r w:rsidR="005B2360">
        <w:rPr>
          <w:rStyle w:val="Emphasis"/>
        </w:rPr>
        <w:tab/>
      </w:r>
      <w:r w:rsidR="00A30818">
        <w:rPr>
          <w:rStyle w:val="Emphasis"/>
        </w:rPr>
        <w:tab/>
      </w:r>
      <w:r w:rsidR="00E85DAE">
        <w:rPr>
          <w:rStyle w:val="Emphasis"/>
        </w:rPr>
        <w:t xml:space="preserve">   </w:t>
      </w:r>
      <w:r w:rsidR="005B2360">
        <w:rPr>
          <w:rStyle w:val="Emphasis"/>
        </w:rPr>
        <w:t xml:space="preserve">            </w:t>
      </w:r>
      <w:r w:rsidR="00A30818">
        <w:rPr>
          <w:rStyle w:val="Emphasis"/>
          <w:i/>
          <w:iCs w:val="0"/>
          <w:sz w:val="22"/>
          <w:szCs w:val="22"/>
        </w:rPr>
        <w:t>Apr</w:t>
      </w:r>
      <w:r w:rsidR="00A30818" w:rsidRPr="00385BB1">
        <w:rPr>
          <w:rStyle w:val="Emphasis"/>
          <w:i/>
          <w:iCs w:val="0"/>
          <w:sz w:val="22"/>
          <w:szCs w:val="22"/>
        </w:rPr>
        <w:t xml:space="preserve"> 20</w:t>
      </w:r>
      <w:r w:rsidR="00A30818">
        <w:rPr>
          <w:rStyle w:val="Emphasis"/>
          <w:i/>
          <w:iCs w:val="0"/>
          <w:sz w:val="22"/>
          <w:szCs w:val="22"/>
        </w:rPr>
        <w:t>19</w:t>
      </w:r>
      <w:r w:rsidR="00A30818" w:rsidRPr="00385BB1">
        <w:rPr>
          <w:rStyle w:val="Emphasis"/>
          <w:i/>
          <w:iCs w:val="0"/>
          <w:sz w:val="22"/>
          <w:szCs w:val="22"/>
        </w:rPr>
        <w:t xml:space="preserve"> </w:t>
      </w:r>
      <w:r w:rsidR="00B127DF">
        <w:rPr>
          <w:rStyle w:val="Emphasis"/>
          <w:i/>
          <w:iCs w:val="0"/>
          <w:sz w:val="22"/>
          <w:szCs w:val="22"/>
        </w:rPr>
        <w:t>–</w:t>
      </w:r>
      <w:r w:rsidR="00A30818" w:rsidRPr="00385BB1">
        <w:rPr>
          <w:rStyle w:val="Emphasis"/>
          <w:i/>
          <w:iCs w:val="0"/>
          <w:sz w:val="22"/>
          <w:szCs w:val="22"/>
        </w:rPr>
        <w:t xml:space="preserve"> </w:t>
      </w:r>
      <w:r w:rsidR="00A30818">
        <w:rPr>
          <w:rStyle w:val="Emphasis"/>
          <w:i/>
          <w:iCs w:val="0"/>
          <w:sz w:val="22"/>
          <w:szCs w:val="22"/>
        </w:rPr>
        <w:t>Apr</w:t>
      </w:r>
      <w:r w:rsidR="00B127DF">
        <w:rPr>
          <w:rStyle w:val="Emphasis"/>
          <w:i/>
          <w:iCs w:val="0"/>
          <w:sz w:val="22"/>
          <w:szCs w:val="22"/>
        </w:rPr>
        <w:t xml:space="preserve"> 2019</w:t>
      </w:r>
      <w:r w:rsidR="007C2473">
        <w:rPr>
          <w:rStyle w:val="Emphasis"/>
          <w:i/>
          <w:iCs w:val="0"/>
          <w:sz w:val="22"/>
          <w:szCs w:val="22"/>
        </w:rPr>
        <w:t xml:space="preserve"> (1 week)</w:t>
      </w:r>
    </w:p>
    <w:p w14:paraId="424C4330" w14:textId="620F0803" w:rsidR="009D4EA4" w:rsidRPr="00442618" w:rsidRDefault="009D4EA4" w:rsidP="009D4EA4">
      <w:pPr>
        <w:pStyle w:val="ListBullet"/>
        <w:rPr>
          <w:b/>
          <w:bCs/>
          <w:iCs/>
        </w:rPr>
      </w:pPr>
      <w:r w:rsidRPr="00442618">
        <w:rPr>
          <w:b/>
          <w:bCs/>
          <w:iCs/>
        </w:rPr>
        <w:t>Sale assistant</w:t>
      </w:r>
    </w:p>
    <w:p w14:paraId="02BA608F" w14:textId="77777777" w:rsidR="009D4EA4" w:rsidRDefault="009D4EA4" w:rsidP="009D4EA4">
      <w:pPr>
        <w:pStyle w:val="ListBullet"/>
        <w:numPr>
          <w:ilvl w:val="0"/>
          <w:numId w:val="41"/>
        </w:numPr>
        <w:rPr>
          <w:iCs/>
        </w:rPr>
      </w:pPr>
      <w:r w:rsidRPr="00DF0EFC">
        <w:t>Handling customer queries patiently and efficiently while dealing with any complaints. When the need arose, I escalated the situation to a manager.</w:t>
      </w:r>
    </w:p>
    <w:p w14:paraId="4316F270" w14:textId="77777777" w:rsidR="009D4EA4" w:rsidRDefault="009D4EA4" w:rsidP="009D4EA4">
      <w:pPr>
        <w:pStyle w:val="ListBullet"/>
        <w:numPr>
          <w:ilvl w:val="0"/>
          <w:numId w:val="41"/>
        </w:numPr>
        <w:rPr>
          <w:iCs/>
        </w:rPr>
      </w:pPr>
      <w:r w:rsidRPr="00DF0EFC">
        <w:t>Ensuring an exceedingly high level of customer service.</w:t>
      </w:r>
    </w:p>
    <w:p w14:paraId="625F9E23" w14:textId="77777777" w:rsidR="009D4EA4" w:rsidRDefault="009D4EA4" w:rsidP="009D4EA4">
      <w:pPr>
        <w:pStyle w:val="ListBullet"/>
        <w:numPr>
          <w:ilvl w:val="0"/>
          <w:numId w:val="41"/>
        </w:numPr>
        <w:rPr>
          <w:iCs/>
        </w:rPr>
      </w:pPr>
      <w:r w:rsidRPr="00DF0EFC">
        <w:t>Ensured that the visual standards of the store met the company’s high standards.</w:t>
      </w:r>
    </w:p>
    <w:p w14:paraId="4EDFD2BC" w14:textId="100E4331" w:rsidR="00DE3B57" w:rsidRPr="00DE3B57" w:rsidRDefault="009D4EA4" w:rsidP="00DE3B57">
      <w:pPr>
        <w:pStyle w:val="ListBullet"/>
        <w:numPr>
          <w:ilvl w:val="0"/>
          <w:numId w:val="41"/>
        </w:numPr>
        <w:rPr>
          <w:iCs/>
        </w:rPr>
      </w:pPr>
      <w:r w:rsidRPr="00DF0EFC">
        <w:t>Gained valuable experience in using effective sales techniques.</w:t>
      </w:r>
    </w:p>
    <w:tbl>
      <w:tblPr>
        <w:tblStyle w:val="TableGrid"/>
        <w:tblW w:w="10430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  <w:gridCol w:w="8649"/>
      </w:tblGrid>
      <w:tr w:rsidR="005B2360" w:rsidRPr="00565B06" w14:paraId="36EE6444" w14:textId="673E853A" w:rsidTr="005B2360">
        <w:tc>
          <w:tcPr>
            <w:tcW w:w="725" w:type="dxa"/>
            <w:tcMar>
              <w:right w:w="216" w:type="dxa"/>
            </w:tcMar>
            <w:vAlign w:val="bottom"/>
          </w:tcPr>
          <w:p w14:paraId="61E01D56" w14:textId="7C9FD2EA" w:rsidR="005B2360" w:rsidRPr="00565B06" w:rsidRDefault="005B2360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350F4408" wp14:editId="142FCECD">
                      <wp:extent cx="274320" cy="274320"/>
                      <wp:effectExtent l="0" t="0" r="0" b="0"/>
                      <wp:docPr id="46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47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8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9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0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2A6DB0B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m+TpxAAAIl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">
                      <v:shape id="Activities icon circle" o:spid="_x0000_s1027" alt="Activitie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6DD246AE" w14:textId="77777777" w:rsidR="005B2360" w:rsidRPr="00565B06" w:rsidRDefault="00BC49DE" w:rsidP="00527662">
            <w:pPr>
              <w:pStyle w:val="Heading1"/>
              <w:spacing w:after="0"/>
            </w:pPr>
            <w:sdt>
              <w:sdtPr>
                <w:alias w:val="Activities:"/>
                <w:tag w:val="Activities:"/>
                <w:id w:val="-2061776476"/>
                <w:placeholder>
                  <w:docPart w:val="E526021CEF314378B09DFB4F4FEE9ECC"/>
                </w:placeholder>
                <w:temporary/>
                <w:showingPlcHdr/>
                <w15:appearance w15:val="hidden"/>
              </w:sdtPr>
              <w:sdtEndPr/>
              <w:sdtContent>
                <w:r w:rsidR="005B2360" w:rsidRPr="00565B06">
                  <w:t>Activities</w:t>
                </w:r>
              </w:sdtContent>
            </w:sdt>
          </w:p>
        </w:tc>
        <w:tc>
          <w:tcPr>
            <w:tcW w:w="8649" w:type="dxa"/>
          </w:tcPr>
          <w:p w14:paraId="6489F083" w14:textId="77777777" w:rsidR="005B2360" w:rsidRDefault="005B2360" w:rsidP="00AD6216">
            <w:pPr>
              <w:pStyle w:val="Heading1"/>
            </w:pPr>
          </w:p>
        </w:tc>
      </w:tr>
    </w:tbl>
    <w:p w14:paraId="4BDBE0C9" w14:textId="086A51DD" w:rsidR="00DE3B57" w:rsidRDefault="00DE3B57" w:rsidP="00527662">
      <w:pPr>
        <w:spacing w:after="0" w:line="120" w:lineRule="auto"/>
      </w:pPr>
    </w:p>
    <w:p w14:paraId="7584C010" w14:textId="7D1F0040" w:rsidR="00527662" w:rsidRPr="00035E61" w:rsidRDefault="006B1044" w:rsidP="006B1044">
      <w:pPr>
        <w:pStyle w:val="ListBullet"/>
        <w:rPr>
          <w:b/>
          <w:bCs/>
          <w:iCs/>
        </w:rPr>
      </w:pPr>
      <w:r>
        <w:rPr>
          <w:b/>
          <w:bCs/>
          <w:iCs/>
        </w:rPr>
        <w:t xml:space="preserve">Transport: </w:t>
      </w:r>
      <w:r>
        <w:rPr>
          <w:iCs/>
        </w:rPr>
        <w:t>Hold a full UK license, Have access to my own car.</w:t>
      </w:r>
    </w:p>
    <w:p w14:paraId="29599BF3" w14:textId="6320751D" w:rsidR="00035E61" w:rsidRPr="006F7E2A" w:rsidRDefault="00035E61" w:rsidP="006B1044">
      <w:pPr>
        <w:pStyle w:val="ListBullet"/>
        <w:rPr>
          <w:b/>
          <w:bCs/>
          <w:iCs/>
        </w:rPr>
      </w:pPr>
      <w:r>
        <w:rPr>
          <w:b/>
          <w:bCs/>
          <w:iCs/>
        </w:rPr>
        <w:t xml:space="preserve">Sports: </w:t>
      </w:r>
      <w:r w:rsidR="00D05D68">
        <w:rPr>
          <w:iCs/>
        </w:rPr>
        <w:t xml:space="preserve">I enjoy playing different types of sports including </w:t>
      </w:r>
      <w:r>
        <w:rPr>
          <w:iCs/>
        </w:rPr>
        <w:t>Cricket, Badminton, Football</w:t>
      </w:r>
      <w:r w:rsidR="00D05D68">
        <w:rPr>
          <w:iCs/>
        </w:rPr>
        <w:t xml:space="preserve"> etc.</w:t>
      </w:r>
    </w:p>
    <w:p w14:paraId="6F39CE59" w14:textId="61C35EB7" w:rsidR="006F7E2A" w:rsidRPr="00127D2D" w:rsidRDefault="006F7E2A" w:rsidP="006B1044">
      <w:pPr>
        <w:pStyle w:val="ListBullet"/>
        <w:rPr>
          <w:b/>
          <w:bCs/>
          <w:iCs/>
        </w:rPr>
      </w:pPr>
      <w:r>
        <w:rPr>
          <w:b/>
          <w:bCs/>
          <w:iCs/>
        </w:rPr>
        <w:t xml:space="preserve">Music: </w:t>
      </w:r>
      <w:r>
        <w:rPr>
          <w:iCs/>
        </w:rPr>
        <w:t>enjoy listening to different genre of music in my spare time</w:t>
      </w:r>
      <w:r w:rsidR="00094FA2">
        <w:rPr>
          <w:iCs/>
        </w:rPr>
        <w:t>.</w:t>
      </w:r>
    </w:p>
    <w:p w14:paraId="0FD54018" w14:textId="039E1ED7" w:rsidR="00127D2D" w:rsidRPr="006B1044" w:rsidRDefault="003A2FBF" w:rsidP="006B1044">
      <w:pPr>
        <w:pStyle w:val="ListBullet"/>
        <w:rPr>
          <w:b/>
          <w:bCs/>
          <w:iCs/>
        </w:rPr>
      </w:pPr>
      <w:r>
        <w:rPr>
          <w:b/>
          <w:bCs/>
          <w:iCs/>
        </w:rPr>
        <w:t xml:space="preserve">Language: </w:t>
      </w:r>
      <w:r>
        <w:rPr>
          <w:iCs/>
        </w:rPr>
        <w:t>fluent</w:t>
      </w:r>
      <w:r w:rsidR="00FE0934">
        <w:rPr>
          <w:iCs/>
        </w:rPr>
        <w:t xml:space="preserve"> </w:t>
      </w:r>
      <w:r>
        <w:rPr>
          <w:iCs/>
        </w:rPr>
        <w:t xml:space="preserve">English, </w:t>
      </w:r>
      <w:r w:rsidR="00FE0934">
        <w:rPr>
          <w:iCs/>
        </w:rPr>
        <w:t>Gujarati,</w:t>
      </w:r>
      <w:r>
        <w:rPr>
          <w:iCs/>
        </w:rPr>
        <w:t xml:space="preserve"> and Hindi.</w:t>
      </w:r>
    </w:p>
    <w:p w14:paraId="2A322C82" w14:textId="1F15729E" w:rsidR="000F52DD" w:rsidRDefault="00527662" w:rsidP="00094FA2">
      <w:pPr>
        <w:tabs>
          <w:tab w:val="left" w:pos="6649"/>
        </w:tabs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C9D7555" wp14:editId="5161FC75">
                <wp:simplePos x="0" y="0"/>
                <wp:positionH relativeFrom="column">
                  <wp:posOffset>-438150</wp:posOffset>
                </wp:positionH>
                <wp:positionV relativeFrom="paragraph">
                  <wp:posOffset>126365</wp:posOffset>
                </wp:positionV>
                <wp:extent cx="274320" cy="274320"/>
                <wp:effectExtent l="0" t="0" r="0" b="0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0" cy="274320"/>
                          <a:chOff x="0" y="0"/>
                          <a:chExt cx="274320" cy="274320"/>
                        </a:xfrm>
                      </wpg:grpSpPr>
                      <wpg:grpSp>
                        <wpg:cNvPr id="9" name="Activities in circle icon" descr="Activities icon"/>
                        <wpg:cNvGrpSpPr/>
                        <wpg:grpSpPr bwMode="auto">
                          <a:xfrm>
                            <a:off x="0" y="0"/>
                            <a:ext cx="274320" cy="274320"/>
                            <a:chOff x="0" y="0"/>
                            <a:chExt cx="171" cy="171"/>
                          </a:xfrm>
                        </wpg:grpSpPr>
                        <wps:wsp>
                          <wps:cNvPr id="10" name="Activities icon circle" descr="Activities icon circle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171" cy="171"/>
                            </a:xfrm>
                            <a:custGeom>
                              <a:avLst/>
                              <a:gdLst>
                                <a:gd name="T0" fmla="*/ 1725 w 3246"/>
                                <a:gd name="T1" fmla="*/ 3 h 3246"/>
                                <a:gd name="T2" fmla="*/ 1925 w 3246"/>
                                <a:gd name="T3" fmla="*/ 28 h 3246"/>
                                <a:gd name="T4" fmla="*/ 2117 w 3246"/>
                                <a:gd name="T5" fmla="*/ 77 h 3246"/>
                                <a:gd name="T6" fmla="*/ 2299 w 3246"/>
                                <a:gd name="T7" fmla="*/ 147 h 3246"/>
                                <a:gd name="T8" fmla="*/ 2469 w 3246"/>
                                <a:gd name="T9" fmla="*/ 239 h 3246"/>
                                <a:gd name="T10" fmla="*/ 2628 w 3246"/>
                                <a:gd name="T11" fmla="*/ 348 h 3246"/>
                                <a:gd name="T12" fmla="*/ 2771 w 3246"/>
                                <a:gd name="T13" fmla="*/ 475 h 3246"/>
                                <a:gd name="T14" fmla="*/ 2898 w 3246"/>
                                <a:gd name="T15" fmla="*/ 618 h 3246"/>
                                <a:gd name="T16" fmla="*/ 3007 w 3246"/>
                                <a:gd name="T17" fmla="*/ 777 h 3246"/>
                                <a:gd name="T18" fmla="*/ 3099 w 3246"/>
                                <a:gd name="T19" fmla="*/ 947 h 3246"/>
                                <a:gd name="T20" fmla="*/ 3169 w 3246"/>
                                <a:gd name="T21" fmla="*/ 1129 h 3246"/>
                                <a:gd name="T22" fmla="*/ 3218 w 3246"/>
                                <a:gd name="T23" fmla="*/ 1321 h 3246"/>
                                <a:gd name="T24" fmla="*/ 3243 w 3246"/>
                                <a:gd name="T25" fmla="*/ 1521 h 3246"/>
                                <a:gd name="T26" fmla="*/ 3243 w 3246"/>
                                <a:gd name="T27" fmla="*/ 1725 h 3246"/>
                                <a:gd name="T28" fmla="*/ 3218 w 3246"/>
                                <a:gd name="T29" fmla="*/ 1926 h 3246"/>
                                <a:gd name="T30" fmla="*/ 3169 w 3246"/>
                                <a:gd name="T31" fmla="*/ 2117 h 3246"/>
                                <a:gd name="T32" fmla="*/ 3099 w 3246"/>
                                <a:gd name="T33" fmla="*/ 2299 h 3246"/>
                                <a:gd name="T34" fmla="*/ 3007 w 3246"/>
                                <a:gd name="T35" fmla="*/ 2470 h 3246"/>
                                <a:gd name="T36" fmla="*/ 2898 w 3246"/>
                                <a:gd name="T37" fmla="*/ 2628 h 3246"/>
                                <a:gd name="T38" fmla="*/ 2771 w 3246"/>
                                <a:gd name="T39" fmla="*/ 2771 h 3246"/>
                                <a:gd name="T40" fmla="*/ 2628 w 3246"/>
                                <a:gd name="T41" fmla="*/ 2898 h 3246"/>
                                <a:gd name="T42" fmla="*/ 2469 w 3246"/>
                                <a:gd name="T43" fmla="*/ 3008 h 3246"/>
                                <a:gd name="T44" fmla="*/ 2299 w 3246"/>
                                <a:gd name="T45" fmla="*/ 3099 h 3246"/>
                                <a:gd name="T46" fmla="*/ 2117 w 3246"/>
                                <a:gd name="T47" fmla="*/ 3169 h 3246"/>
                                <a:gd name="T48" fmla="*/ 1925 w 3246"/>
                                <a:gd name="T49" fmla="*/ 3218 h 3246"/>
                                <a:gd name="T50" fmla="*/ 1725 w 3246"/>
                                <a:gd name="T51" fmla="*/ 3243 h 3246"/>
                                <a:gd name="T52" fmla="*/ 1521 w 3246"/>
                                <a:gd name="T53" fmla="*/ 3243 h 3246"/>
                                <a:gd name="T54" fmla="*/ 1320 w 3246"/>
                                <a:gd name="T55" fmla="*/ 3218 h 3246"/>
                                <a:gd name="T56" fmla="*/ 1129 w 3246"/>
                                <a:gd name="T57" fmla="*/ 3169 h 3246"/>
                                <a:gd name="T58" fmla="*/ 947 w 3246"/>
                                <a:gd name="T59" fmla="*/ 3099 h 3246"/>
                                <a:gd name="T60" fmla="*/ 776 w 3246"/>
                                <a:gd name="T61" fmla="*/ 3008 h 3246"/>
                                <a:gd name="T62" fmla="*/ 618 w 3246"/>
                                <a:gd name="T63" fmla="*/ 2898 h 3246"/>
                                <a:gd name="T64" fmla="*/ 475 w 3246"/>
                                <a:gd name="T65" fmla="*/ 2771 h 3246"/>
                                <a:gd name="T66" fmla="*/ 348 w 3246"/>
                                <a:gd name="T67" fmla="*/ 2628 h 3246"/>
                                <a:gd name="T68" fmla="*/ 238 w 3246"/>
                                <a:gd name="T69" fmla="*/ 2470 h 3246"/>
                                <a:gd name="T70" fmla="*/ 147 w 3246"/>
                                <a:gd name="T71" fmla="*/ 2299 h 3246"/>
                                <a:gd name="T72" fmla="*/ 77 w 3246"/>
                                <a:gd name="T73" fmla="*/ 2117 h 3246"/>
                                <a:gd name="T74" fmla="*/ 28 w 3246"/>
                                <a:gd name="T75" fmla="*/ 1926 h 3246"/>
                                <a:gd name="T76" fmla="*/ 3 w 3246"/>
                                <a:gd name="T77" fmla="*/ 1725 h 3246"/>
                                <a:gd name="T78" fmla="*/ 3 w 3246"/>
                                <a:gd name="T79" fmla="*/ 1521 h 3246"/>
                                <a:gd name="T80" fmla="*/ 28 w 3246"/>
                                <a:gd name="T81" fmla="*/ 1321 h 3246"/>
                                <a:gd name="T82" fmla="*/ 77 w 3246"/>
                                <a:gd name="T83" fmla="*/ 1129 h 3246"/>
                                <a:gd name="T84" fmla="*/ 147 w 3246"/>
                                <a:gd name="T85" fmla="*/ 947 h 3246"/>
                                <a:gd name="T86" fmla="*/ 238 w 3246"/>
                                <a:gd name="T87" fmla="*/ 777 h 3246"/>
                                <a:gd name="T88" fmla="*/ 348 w 3246"/>
                                <a:gd name="T89" fmla="*/ 618 h 3246"/>
                                <a:gd name="T90" fmla="*/ 475 w 3246"/>
                                <a:gd name="T91" fmla="*/ 475 h 3246"/>
                                <a:gd name="T92" fmla="*/ 618 w 3246"/>
                                <a:gd name="T93" fmla="*/ 348 h 3246"/>
                                <a:gd name="T94" fmla="*/ 776 w 3246"/>
                                <a:gd name="T95" fmla="*/ 239 h 3246"/>
                                <a:gd name="T96" fmla="*/ 947 w 3246"/>
                                <a:gd name="T97" fmla="*/ 147 h 3246"/>
                                <a:gd name="T98" fmla="*/ 1129 w 3246"/>
                                <a:gd name="T99" fmla="*/ 77 h 3246"/>
                                <a:gd name="T100" fmla="*/ 1320 w 3246"/>
                                <a:gd name="T101" fmla="*/ 28 h 3246"/>
                                <a:gd name="T102" fmla="*/ 1521 w 3246"/>
                                <a:gd name="T103" fmla="*/ 3 h 32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3246" h="3246">
                                  <a:moveTo>
                                    <a:pt x="1623" y="0"/>
                                  </a:moveTo>
                                  <a:lnTo>
                                    <a:pt x="1725" y="3"/>
                                  </a:lnTo>
                                  <a:lnTo>
                                    <a:pt x="1826" y="13"/>
                                  </a:lnTo>
                                  <a:lnTo>
                                    <a:pt x="1925" y="28"/>
                                  </a:lnTo>
                                  <a:lnTo>
                                    <a:pt x="2023" y="49"/>
                                  </a:lnTo>
                                  <a:lnTo>
                                    <a:pt x="2117" y="77"/>
                                  </a:lnTo>
                                  <a:lnTo>
                                    <a:pt x="2210" y="109"/>
                                  </a:lnTo>
                                  <a:lnTo>
                                    <a:pt x="2299" y="147"/>
                                  </a:lnTo>
                                  <a:lnTo>
                                    <a:pt x="2386" y="190"/>
                                  </a:lnTo>
                                  <a:lnTo>
                                    <a:pt x="2469" y="239"/>
                                  </a:lnTo>
                                  <a:lnTo>
                                    <a:pt x="2551" y="291"/>
                                  </a:lnTo>
                                  <a:lnTo>
                                    <a:pt x="2628" y="348"/>
                                  </a:lnTo>
                                  <a:lnTo>
                                    <a:pt x="2701" y="410"/>
                                  </a:lnTo>
                                  <a:lnTo>
                                    <a:pt x="2771" y="475"/>
                                  </a:lnTo>
                                  <a:lnTo>
                                    <a:pt x="2836" y="545"/>
                                  </a:lnTo>
                                  <a:lnTo>
                                    <a:pt x="2898" y="618"/>
                                  </a:lnTo>
                                  <a:lnTo>
                                    <a:pt x="2955" y="695"/>
                                  </a:lnTo>
                                  <a:lnTo>
                                    <a:pt x="3007" y="777"/>
                                  </a:lnTo>
                                  <a:lnTo>
                                    <a:pt x="3056" y="860"/>
                                  </a:lnTo>
                                  <a:lnTo>
                                    <a:pt x="3099" y="947"/>
                                  </a:lnTo>
                                  <a:lnTo>
                                    <a:pt x="3137" y="1036"/>
                                  </a:lnTo>
                                  <a:lnTo>
                                    <a:pt x="3169" y="1129"/>
                                  </a:lnTo>
                                  <a:lnTo>
                                    <a:pt x="3197" y="1223"/>
                                  </a:lnTo>
                                  <a:lnTo>
                                    <a:pt x="3218" y="1321"/>
                                  </a:lnTo>
                                  <a:lnTo>
                                    <a:pt x="3233" y="1420"/>
                                  </a:lnTo>
                                  <a:lnTo>
                                    <a:pt x="3243" y="1521"/>
                                  </a:lnTo>
                                  <a:lnTo>
                                    <a:pt x="3246" y="1623"/>
                                  </a:lnTo>
                                  <a:lnTo>
                                    <a:pt x="3243" y="1725"/>
                                  </a:lnTo>
                                  <a:lnTo>
                                    <a:pt x="3233" y="1826"/>
                                  </a:lnTo>
                                  <a:lnTo>
                                    <a:pt x="3218" y="1926"/>
                                  </a:lnTo>
                                  <a:lnTo>
                                    <a:pt x="3197" y="2023"/>
                                  </a:lnTo>
                                  <a:lnTo>
                                    <a:pt x="3169" y="2117"/>
                                  </a:lnTo>
                                  <a:lnTo>
                                    <a:pt x="3137" y="2210"/>
                                  </a:lnTo>
                                  <a:lnTo>
                                    <a:pt x="3099" y="2299"/>
                                  </a:lnTo>
                                  <a:lnTo>
                                    <a:pt x="3056" y="2386"/>
                                  </a:lnTo>
                                  <a:lnTo>
                                    <a:pt x="3007" y="2470"/>
                                  </a:lnTo>
                                  <a:lnTo>
                                    <a:pt x="2955" y="2551"/>
                                  </a:lnTo>
                                  <a:lnTo>
                                    <a:pt x="2898" y="2628"/>
                                  </a:lnTo>
                                  <a:lnTo>
                                    <a:pt x="2836" y="2701"/>
                                  </a:lnTo>
                                  <a:lnTo>
                                    <a:pt x="2771" y="2771"/>
                                  </a:lnTo>
                                  <a:lnTo>
                                    <a:pt x="2701" y="2836"/>
                                  </a:lnTo>
                                  <a:lnTo>
                                    <a:pt x="2628" y="2898"/>
                                  </a:lnTo>
                                  <a:lnTo>
                                    <a:pt x="2551" y="2955"/>
                                  </a:lnTo>
                                  <a:lnTo>
                                    <a:pt x="2469" y="3008"/>
                                  </a:lnTo>
                                  <a:lnTo>
                                    <a:pt x="2386" y="3056"/>
                                  </a:lnTo>
                                  <a:lnTo>
                                    <a:pt x="2299" y="3099"/>
                                  </a:lnTo>
                                  <a:lnTo>
                                    <a:pt x="2210" y="3137"/>
                                  </a:lnTo>
                                  <a:lnTo>
                                    <a:pt x="2117" y="3169"/>
                                  </a:lnTo>
                                  <a:lnTo>
                                    <a:pt x="2023" y="3197"/>
                                  </a:lnTo>
                                  <a:lnTo>
                                    <a:pt x="1925" y="3218"/>
                                  </a:lnTo>
                                  <a:lnTo>
                                    <a:pt x="1826" y="3233"/>
                                  </a:lnTo>
                                  <a:lnTo>
                                    <a:pt x="1725" y="3243"/>
                                  </a:lnTo>
                                  <a:lnTo>
                                    <a:pt x="1623" y="3246"/>
                                  </a:lnTo>
                                  <a:lnTo>
                                    <a:pt x="1521" y="3243"/>
                                  </a:lnTo>
                                  <a:lnTo>
                                    <a:pt x="1420" y="3233"/>
                                  </a:lnTo>
                                  <a:lnTo>
                                    <a:pt x="1320" y="3218"/>
                                  </a:lnTo>
                                  <a:lnTo>
                                    <a:pt x="1223" y="3197"/>
                                  </a:lnTo>
                                  <a:lnTo>
                                    <a:pt x="1129" y="3169"/>
                                  </a:lnTo>
                                  <a:lnTo>
                                    <a:pt x="1036" y="3137"/>
                                  </a:lnTo>
                                  <a:lnTo>
                                    <a:pt x="947" y="3099"/>
                                  </a:lnTo>
                                  <a:lnTo>
                                    <a:pt x="860" y="3056"/>
                                  </a:lnTo>
                                  <a:lnTo>
                                    <a:pt x="776" y="3008"/>
                                  </a:lnTo>
                                  <a:lnTo>
                                    <a:pt x="695" y="2955"/>
                                  </a:lnTo>
                                  <a:lnTo>
                                    <a:pt x="618" y="2898"/>
                                  </a:lnTo>
                                  <a:lnTo>
                                    <a:pt x="545" y="2836"/>
                                  </a:lnTo>
                                  <a:lnTo>
                                    <a:pt x="475" y="2771"/>
                                  </a:lnTo>
                                  <a:lnTo>
                                    <a:pt x="410" y="2701"/>
                                  </a:lnTo>
                                  <a:lnTo>
                                    <a:pt x="348" y="2628"/>
                                  </a:lnTo>
                                  <a:lnTo>
                                    <a:pt x="291" y="2551"/>
                                  </a:lnTo>
                                  <a:lnTo>
                                    <a:pt x="238" y="2470"/>
                                  </a:lnTo>
                                  <a:lnTo>
                                    <a:pt x="190" y="2386"/>
                                  </a:lnTo>
                                  <a:lnTo>
                                    <a:pt x="147" y="2299"/>
                                  </a:lnTo>
                                  <a:lnTo>
                                    <a:pt x="109" y="2210"/>
                                  </a:lnTo>
                                  <a:lnTo>
                                    <a:pt x="77" y="2117"/>
                                  </a:lnTo>
                                  <a:lnTo>
                                    <a:pt x="49" y="2023"/>
                                  </a:lnTo>
                                  <a:lnTo>
                                    <a:pt x="28" y="1926"/>
                                  </a:lnTo>
                                  <a:lnTo>
                                    <a:pt x="13" y="1826"/>
                                  </a:lnTo>
                                  <a:lnTo>
                                    <a:pt x="3" y="1725"/>
                                  </a:lnTo>
                                  <a:lnTo>
                                    <a:pt x="0" y="1623"/>
                                  </a:lnTo>
                                  <a:lnTo>
                                    <a:pt x="3" y="1521"/>
                                  </a:lnTo>
                                  <a:lnTo>
                                    <a:pt x="13" y="1420"/>
                                  </a:lnTo>
                                  <a:lnTo>
                                    <a:pt x="28" y="1321"/>
                                  </a:lnTo>
                                  <a:lnTo>
                                    <a:pt x="49" y="1223"/>
                                  </a:lnTo>
                                  <a:lnTo>
                                    <a:pt x="77" y="1129"/>
                                  </a:lnTo>
                                  <a:lnTo>
                                    <a:pt x="109" y="1036"/>
                                  </a:lnTo>
                                  <a:lnTo>
                                    <a:pt x="147" y="947"/>
                                  </a:lnTo>
                                  <a:lnTo>
                                    <a:pt x="190" y="860"/>
                                  </a:lnTo>
                                  <a:lnTo>
                                    <a:pt x="238" y="777"/>
                                  </a:lnTo>
                                  <a:lnTo>
                                    <a:pt x="291" y="695"/>
                                  </a:lnTo>
                                  <a:lnTo>
                                    <a:pt x="348" y="618"/>
                                  </a:lnTo>
                                  <a:lnTo>
                                    <a:pt x="410" y="545"/>
                                  </a:lnTo>
                                  <a:lnTo>
                                    <a:pt x="475" y="475"/>
                                  </a:lnTo>
                                  <a:lnTo>
                                    <a:pt x="545" y="410"/>
                                  </a:lnTo>
                                  <a:lnTo>
                                    <a:pt x="618" y="348"/>
                                  </a:lnTo>
                                  <a:lnTo>
                                    <a:pt x="695" y="291"/>
                                  </a:lnTo>
                                  <a:lnTo>
                                    <a:pt x="776" y="239"/>
                                  </a:lnTo>
                                  <a:lnTo>
                                    <a:pt x="860" y="190"/>
                                  </a:lnTo>
                                  <a:lnTo>
                                    <a:pt x="947" y="147"/>
                                  </a:lnTo>
                                  <a:lnTo>
                                    <a:pt x="1036" y="109"/>
                                  </a:lnTo>
                                  <a:lnTo>
                                    <a:pt x="1129" y="77"/>
                                  </a:lnTo>
                                  <a:lnTo>
                                    <a:pt x="1223" y="49"/>
                                  </a:lnTo>
                                  <a:lnTo>
                                    <a:pt x="1320" y="28"/>
                                  </a:lnTo>
                                  <a:lnTo>
                                    <a:pt x="1420" y="13"/>
                                  </a:lnTo>
                                  <a:lnTo>
                                    <a:pt x="1521" y="3"/>
                                  </a:lnTo>
                                  <a:lnTo>
                                    <a:pt x="162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1" name="Activities icon symbol part 1" descr="Activities icon symbol part 1"/>
                          <wps:cNvSpPr>
                            <a:spLocks/>
                          </wps:cNvSpPr>
                          <wps:spPr bwMode="auto">
                            <a:xfrm>
                              <a:off x="56" y="80"/>
                              <a:ext cx="14" cy="13"/>
                            </a:xfrm>
                            <a:custGeom>
                              <a:avLst/>
                              <a:gdLst>
                                <a:gd name="T0" fmla="*/ 130 w 261"/>
                                <a:gd name="T1" fmla="*/ 0 h 261"/>
                                <a:gd name="T2" fmla="*/ 157 w 261"/>
                                <a:gd name="T3" fmla="*/ 3 h 261"/>
                                <a:gd name="T4" fmla="*/ 181 w 261"/>
                                <a:gd name="T5" fmla="*/ 10 h 261"/>
                                <a:gd name="T6" fmla="*/ 203 w 261"/>
                                <a:gd name="T7" fmla="*/ 22 h 261"/>
                                <a:gd name="T8" fmla="*/ 223 w 261"/>
                                <a:gd name="T9" fmla="*/ 38 h 261"/>
                                <a:gd name="T10" fmla="*/ 239 w 261"/>
                                <a:gd name="T11" fmla="*/ 58 h 261"/>
                                <a:gd name="T12" fmla="*/ 251 w 261"/>
                                <a:gd name="T13" fmla="*/ 80 h 261"/>
                                <a:gd name="T14" fmla="*/ 258 w 261"/>
                                <a:gd name="T15" fmla="*/ 104 h 261"/>
                                <a:gd name="T16" fmla="*/ 261 w 261"/>
                                <a:gd name="T17" fmla="*/ 131 h 261"/>
                                <a:gd name="T18" fmla="*/ 258 w 261"/>
                                <a:gd name="T19" fmla="*/ 157 h 261"/>
                                <a:gd name="T20" fmla="*/ 251 w 261"/>
                                <a:gd name="T21" fmla="*/ 181 h 261"/>
                                <a:gd name="T22" fmla="*/ 239 w 261"/>
                                <a:gd name="T23" fmla="*/ 204 h 261"/>
                                <a:gd name="T24" fmla="*/ 223 w 261"/>
                                <a:gd name="T25" fmla="*/ 223 h 261"/>
                                <a:gd name="T26" fmla="*/ 203 w 261"/>
                                <a:gd name="T27" fmla="*/ 239 h 261"/>
                                <a:gd name="T28" fmla="*/ 181 w 261"/>
                                <a:gd name="T29" fmla="*/ 251 h 261"/>
                                <a:gd name="T30" fmla="*/ 157 w 261"/>
                                <a:gd name="T31" fmla="*/ 259 h 261"/>
                                <a:gd name="T32" fmla="*/ 130 w 261"/>
                                <a:gd name="T33" fmla="*/ 261 h 261"/>
                                <a:gd name="T34" fmla="*/ 104 w 261"/>
                                <a:gd name="T35" fmla="*/ 259 h 261"/>
                                <a:gd name="T36" fmla="*/ 80 w 261"/>
                                <a:gd name="T37" fmla="*/ 251 h 261"/>
                                <a:gd name="T38" fmla="*/ 57 w 261"/>
                                <a:gd name="T39" fmla="*/ 239 h 261"/>
                                <a:gd name="T40" fmla="*/ 38 w 261"/>
                                <a:gd name="T41" fmla="*/ 223 h 261"/>
                                <a:gd name="T42" fmla="*/ 22 w 261"/>
                                <a:gd name="T43" fmla="*/ 204 h 261"/>
                                <a:gd name="T44" fmla="*/ 10 w 261"/>
                                <a:gd name="T45" fmla="*/ 181 h 261"/>
                                <a:gd name="T46" fmla="*/ 2 w 261"/>
                                <a:gd name="T47" fmla="*/ 157 h 261"/>
                                <a:gd name="T48" fmla="*/ 0 w 261"/>
                                <a:gd name="T49" fmla="*/ 131 h 261"/>
                                <a:gd name="T50" fmla="*/ 2 w 261"/>
                                <a:gd name="T51" fmla="*/ 104 h 261"/>
                                <a:gd name="T52" fmla="*/ 10 w 261"/>
                                <a:gd name="T53" fmla="*/ 80 h 261"/>
                                <a:gd name="T54" fmla="*/ 22 w 261"/>
                                <a:gd name="T55" fmla="*/ 58 h 261"/>
                                <a:gd name="T56" fmla="*/ 38 w 261"/>
                                <a:gd name="T57" fmla="*/ 38 h 261"/>
                                <a:gd name="T58" fmla="*/ 57 w 261"/>
                                <a:gd name="T59" fmla="*/ 22 h 261"/>
                                <a:gd name="T60" fmla="*/ 80 w 261"/>
                                <a:gd name="T61" fmla="*/ 10 h 261"/>
                                <a:gd name="T62" fmla="*/ 104 w 261"/>
                                <a:gd name="T63" fmla="*/ 3 h 261"/>
                                <a:gd name="T64" fmla="*/ 130 w 261"/>
                                <a:gd name="T65" fmla="*/ 0 h 26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261" h="261">
                                  <a:moveTo>
                                    <a:pt x="130" y="0"/>
                                  </a:moveTo>
                                  <a:lnTo>
                                    <a:pt x="157" y="3"/>
                                  </a:lnTo>
                                  <a:lnTo>
                                    <a:pt x="181" y="10"/>
                                  </a:lnTo>
                                  <a:lnTo>
                                    <a:pt x="203" y="22"/>
                                  </a:lnTo>
                                  <a:lnTo>
                                    <a:pt x="223" y="38"/>
                                  </a:lnTo>
                                  <a:lnTo>
                                    <a:pt x="239" y="58"/>
                                  </a:lnTo>
                                  <a:lnTo>
                                    <a:pt x="251" y="80"/>
                                  </a:lnTo>
                                  <a:lnTo>
                                    <a:pt x="258" y="104"/>
                                  </a:lnTo>
                                  <a:lnTo>
                                    <a:pt x="261" y="131"/>
                                  </a:lnTo>
                                  <a:lnTo>
                                    <a:pt x="258" y="157"/>
                                  </a:lnTo>
                                  <a:lnTo>
                                    <a:pt x="251" y="181"/>
                                  </a:lnTo>
                                  <a:lnTo>
                                    <a:pt x="239" y="204"/>
                                  </a:lnTo>
                                  <a:lnTo>
                                    <a:pt x="223" y="223"/>
                                  </a:lnTo>
                                  <a:lnTo>
                                    <a:pt x="203" y="239"/>
                                  </a:lnTo>
                                  <a:lnTo>
                                    <a:pt x="181" y="251"/>
                                  </a:lnTo>
                                  <a:lnTo>
                                    <a:pt x="157" y="259"/>
                                  </a:lnTo>
                                  <a:lnTo>
                                    <a:pt x="130" y="261"/>
                                  </a:lnTo>
                                  <a:lnTo>
                                    <a:pt x="104" y="259"/>
                                  </a:lnTo>
                                  <a:lnTo>
                                    <a:pt x="80" y="251"/>
                                  </a:lnTo>
                                  <a:lnTo>
                                    <a:pt x="57" y="239"/>
                                  </a:lnTo>
                                  <a:lnTo>
                                    <a:pt x="38" y="223"/>
                                  </a:lnTo>
                                  <a:lnTo>
                                    <a:pt x="22" y="204"/>
                                  </a:lnTo>
                                  <a:lnTo>
                                    <a:pt x="10" y="181"/>
                                  </a:lnTo>
                                  <a:lnTo>
                                    <a:pt x="2" y="157"/>
                                  </a:lnTo>
                                  <a:lnTo>
                                    <a:pt x="0" y="131"/>
                                  </a:lnTo>
                                  <a:lnTo>
                                    <a:pt x="2" y="104"/>
                                  </a:lnTo>
                                  <a:lnTo>
                                    <a:pt x="10" y="80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38" y="38"/>
                                  </a:lnTo>
                                  <a:lnTo>
                                    <a:pt x="57" y="22"/>
                                  </a:lnTo>
                                  <a:lnTo>
                                    <a:pt x="80" y="10"/>
                                  </a:lnTo>
                                  <a:lnTo>
                                    <a:pt x="104" y="3"/>
                                  </a:lnTo>
                                  <a:lnTo>
                                    <a:pt x="13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2" name="Activities icon symbol part 2" descr="Activities icon symbol part 2"/>
                          <wps:cNvSpPr>
                            <a:spLocks/>
                          </wps:cNvSpPr>
                          <wps:spPr bwMode="auto">
                            <a:xfrm>
                              <a:off x="80" y="80"/>
                              <a:ext cx="14" cy="13"/>
                            </a:xfrm>
                            <a:custGeom>
                              <a:avLst/>
                              <a:gdLst>
                                <a:gd name="T0" fmla="*/ 131 w 262"/>
                                <a:gd name="T1" fmla="*/ 0 h 261"/>
                                <a:gd name="T2" fmla="*/ 157 w 262"/>
                                <a:gd name="T3" fmla="*/ 3 h 261"/>
                                <a:gd name="T4" fmla="*/ 182 w 262"/>
                                <a:gd name="T5" fmla="*/ 10 h 261"/>
                                <a:gd name="T6" fmla="*/ 204 w 262"/>
                                <a:gd name="T7" fmla="*/ 22 h 261"/>
                                <a:gd name="T8" fmla="*/ 223 w 262"/>
                                <a:gd name="T9" fmla="*/ 38 h 261"/>
                                <a:gd name="T10" fmla="*/ 239 w 262"/>
                                <a:gd name="T11" fmla="*/ 58 h 261"/>
                                <a:gd name="T12" fmla="*/ 251 w 262"/>
                                <a:gd name="T13" fmla="*/ 80 h 261"/>
                                <a:gd name="T14" fmla="*/ 259 w 262"/>
                                <a:gd name="T15" fmla="*/ 104 h 261"/>
                                <a:gd name="T16" fmla="*/ 262 w 262"/>
                                <a:gd name="T17" fmla="*/ 131 h 261"/>
                                <a:gd name="T18" fmla="*/ 259 w 262"/>
                                <a:gd name="T19" fmla="*/ 157 h 261"/>
                                <a:gd name="T20" fmla="*/ 251 w 262"/>
                                <a:gd name="T21" fmla="*/ 181 h 261"/>
                                <a:gd name="T22" fmla="*/ 239 w 262"/>
                                <a:gd name="T23" fmla="*/ 204 h 261"/>
                                <a:gd name="T24" fmla="*/ 223 w 262"/>
                                <a:gd name="T25" fmla="*/ 223 h 261"/>
                                <a:gd name="T26" fmla="*/ 204 w 262"/>
                                <a:gd name="T27" fmla="*/ 239 h 261"/>
                                <a:gd name="T28" fmla="*/ 182 w 262"/>
                                <a:gd name="T29" fmla="*/ 251 h 261"/>
                                <a:gd name="T30" fmla="*/ 157 w 262"/>
                                <a:gd name="T31" fmla="*/ 259 h 261"/>
                                <a:gd name="T32" fmla="*/ 131 w 262"/>
                                <a:gd name="T33" fmla="*/ 261 h 261"/>
                                <a:gd name="T34" fmla="*/ 105 w 262"/>
                                <a:gd name="T35" fmla="*/ 259 h 261"/>
                                <a:gd name="T36" fmla="*/ 80 w 262"/>
                                <a:gd name="T37" fmla="*/ 251 h 261"/>
                                <a:gd name="T38" fmla="*/ 58 w 262"/>
                                <a:gd name="T39" fmla="*/ 239 h 261"/>
                                <a:gd name="T40" fmla="*/ 39 w 262"/>
                                <a:gd name="T41" fmla="*/ 223 h 261"/>
                                <a:gd name="T42" fmla="*/ 23 w 262"/>
                                <a:gd name="T43" fmla="*/ 204 h 261"/>
                                <a:gd name="T44" fmla="*/ 11 w 262"/>
                                <a:gd name="T45" fmla="*/ 181 h 261"/>
                                <a:gd name="T46" fmla="*/ 3 w 262"/>
                                <a:gd name="T47" fmla="*/ 157 h 261"/>
                                <a:gd name="T48" fmla="*/ 0 w 262"/>
                                <a:gd name="T49" fmla="*/ 131 h 261"/>
                                <a:gd name="T50" fmla="*/ 3 w 262"/>
                                <a:gd name="T51" fmla="*/ 104 h 261"/>
                                <a:gd name="T52" fmla="*/ 11 w 262"/>
                                <a:gd name="T53" fmla="*/ 80 h 261"/>
                                <a:gd name="T54" fmla="*/ 23 w 262"/>
                                <a:gd name="T55" fmla="*/ 58 h 261"/>
                                <a:gd name="T56" fmla="*/ 39 w 262"/>
                                <a:gd name="T57" fmla="*/ 38 h 261"/>
                                <a:gd name="T58" fmla="*/ 58 w 262"/>
                                <a:gd name="T59" fmla="*/ 22 h 261"/>
                                <a:gd name="T60" fmla="*/ 80 w 262"/>
                                <a:gd name="T61" fmla="*/ 10 h 261"/>
                                <a:gd name="T62" fmla="*/ 105 w 262"/>
                                <a:gd name="T63" fmla="*/ 3 h 261"/>
                                <a:gd name="T64" fmla="*/ 131 w 262"/>
                                <a:gd name="T65" fmla="*/ 0 h 26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262" h="261">
                                  <a:moveTo>
                                    <a:pt x="131" y="0"/>
                                  </a:moveTo>
                                  <a:lnTo>
                                    <a:pt x="157" y="3"/>
                                  </a:lnTo>
                                  <a:lnTo>
                                    <a:pt x="182" y="10"/>
                                  </a:lnTo>
                                  <a:lnTo>
                                    <a:pt x="204" y="22"/>
                                  </a:lnTo>
                                  <a:lnTo>
                                    <a:pt x="223" y="38"/>
                                  </a:lnTo>
                                  <a:lnTo>
                                    <a:pt x="239" y="58"/>
                                  </a:lnTo>
                                  <a:lnTo>
                                    <a:pt x="251" y="80"/>
                                  </a:lnTo>
                                  <a:lnTo>
                                    <a:pt x="259" y="104"/>
                                  </a:lnTo>
                                  <a:lnTo>
                                    <a:pt x="262" y="131"/>
                                  </a:lnTo>
                                  <a:lnTo>
                                    <a:pt x="259" y="157"/>
                                  </a:lnTo>
                                  <a:lnTo>
                                    <a:pt x="251" y="181"/>
                                  </a:lnTo>
                                  <a:lnTo>
                                    <a:pt x="239" y="204"/>
                                  </a:lnTo>
                                  <a:lnTo>
                                    <a:pt x="223" y="223"/>
                                  </a:lnTo>
                                  <a:lnTo>
                                    <a:pt x="204" y="239"/>
                                  </a:lnTo>
                                  <a:lnTo>
                                    <a:pt x="182" y="251"/>
                                  </a:lnTo>
                                  <a:lnTo>
                                    <a:pt x="157" y="259"/>
                                  </a:lnTo>
                                  <a:lnTo>
                                    <a:pt x="131" y="261"/>
                                  </a:lnTo>
                                  <a:lnTo>
                                    <a:pt x="105" y="259"/>
                                  </a:lnTo>
                                  <a:lnTo>
                                    <a:pt x="80" y="251"/>
                                  </a:lnTo>
                                  <a:lnTo>
                                    <a:pt x="58" y="239"/>
                                  </a:lnTo>
                                  <a:lnTo>
                                    <a:pt x="39" y="223"/>
                                  </a:lnTo>
                                  <a:lnTo>
                                    <a:pt x="23" y="204"/>
                                  </a:lnTo>
                                  <a:lnTo>
                                    <a:pt x="11" y="181"/>
                                  </a:lnTo>
                                  <a:lnTo>
                                    <a:pt x="3" y="157"/>
                                  </a:lnTo>
                                  <a:lnTo>
                                    <a:pt x="0" y="131"/>
                                  </a:lnTo>
                                  <a:lnTo>
                                    <a:pt x="3" y="104"/>
                                  </a:lnTo>
                                  <a:lnTo>
                                    <a:pt x="11" y="80"/>
                                  </a:lnTo>
                                  <a:lnTo>
                                    <a:pt x="23" y="58"/>
                                  </a:lnTo>
                                  <a:lnTo>
                                    <a:pt x="39" y="38"/>
                                  </a:lnTo>
                                  <a:lnTo>
                                    <a:pt x="58" y="22"/>
                                  </a:lnTo>
                                  <a:lnTo>
                                    <a:pt x="80" y="10"/>
                                  </a:lnTo>
                                  <a:lnTo>
                                    <a:pt x="105" y="3"/>
                                  </a:lnTo>
                                  <a:lnTo>
                                    <a:pt x="13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7" name="Activities icon symbol part 3" descr="Activities icon symbol part 3"/>
                          <wps:cNvSpPr>
                            <a:spLocks/>
                          </wps:cNvSpPr>
                          <wps:spPr bwMode="auto">
                            <a:xfrm>
                              <a:off x="105" y="80"/>
                              <a:ext cx="14" cy="13"/>
                            </a:xfrm>
                            <a:custGeom>
                              <a:avLst/>
                              <a:gdLst>
                                <a:gd name="T0" fmla="*/ 130 w 261"/>
                                <a:gd name="T1" fmla="*/ 0 h 261"/>
                                <a:gd name="T2" fmla="*/ 157 w 261"/>
                                <a:gd name="T3" fmla="*/ 3 h 261"/>
                                <a:gd name="T4" fmla="*/ 181 w 261"/>
                                <a:gd name="T5" fmla="*/ 10 h 261"/>
                                <a:gd name="T6" fmla="*/ 204 w 261"/>
                                <a:gd name="T7" fmla="*/ 22 h 261"/>
                                <a:gd name="T8" fmla="*/ 223 w 261"/>
                                <a:gd name="T9" fmla="*/ 38 h 261"/>
                                <a:gd name="T10" fmla="*/ 239 w 261"/>
                                <a:gd name="T11" fmla="*/ 58 h 261"/>
                                <a:gd name="T12" fmla="*/ 251 w 261"/>
                                <a:gd name="T13" fmla="*/ 80 h 261"/>
                                <a:gd name="T14" fmla="*/ 258 w 261"/>
                                <a:gd name="T15" fmla="*/ 104 h 261"/>
                                <a:gd name="T16" fmla="*/ 261 w 261"/>
                                <a:gd name="T17" fmla="*/ 131 h 261"/>
                                <a:gd name="T18" fmla="*/ 258 w 261"/>
                                <a:gd name="T19" fmla="*/ 157 h 261"/>
                                <a:gd name="T20" fmla="*/ 251 w 261"/>
                                <a:gd name="T21" fmla="*/ 181 h 261"/>
                                <a:gd name="T22" fmla="*/ 239 w 261"/>
                                <a:gd name="T23" fmla="*/ 204 h 261"/>
                                <a:gd name="T24" fmla="*/ 223 w 261"/>
                                <a:gd name="T25" fmla="*/ 223 h 261"/>
                                <a:gd name="T26" fmla="*/ 204 w 261"/>
                                <a:gd name="T27" fmla="*/ 239 h 261"/>
                                <a:gd name="T28" fmla="*/ 181 w 261"/>
                                <a:gd name="T29" fmla="*/ 251 h 261"/>
                                <a:gd name="T30" fmla="*/ 157 w 261"/>
                                <a:gd name="T31" fmla="*/ 259 h 261"/>
                                <a:gd name="T32" fmla="*/ 130 w 261"/>
                                <a:gd name="T33" fmla="*/ 261 h 261"/>
                                <a:gd name="T34" fmla="*/ 104 w 261"/>
                                <a:gd name="T35" fmla="*/ 259 h 261"/>
                                <a:gd name="T36" fmla="*/ 80 w 261"/>
                                <a:gd name="T37" fmla="*/ 251 h 261"/>
                                <a:gd name="T38" fmla="*/ 58 w 261"/>
                                <a:gd name="T39" fmla="*/ 239 h 261"/>
                                <a:gd name="T40" fmla="*/ 38 w 261"/>
                                <a:gd name="T41" fmla="*/ 223 h 261"/>
                                <a:gd name="T42" fmla="*/ 22 w 261"/>
                                <a:gd name="T43" fmla="*/ 204 h 261"/>
                                <a:gd name="T44" fmla="*/ 10 w 261"/>
                                <a:gd name="T45" fmla="*/ 181 h 261"/>
                                <a:gd name="T46" fmla="*/ 3 w 261"/>
                                <a:gd name="T47" fmla="*/ 157 h 261"/>
                                <a:gd name="T48" fmla="*/ 0 w 261"/>
                                <a:gd name="T49" fmla="*/ 131 h 261"/>
                                <a:gd name="T50" fmla="*/ 3 w 261"/>
                                <a:gd name="T51" fmla="*/ 104 h 261"/>
                                <a:gd name="T52" fmla="*/ 10 w 261"/>
                                <a:gd name="T53" fmla="*/ 80 h 261"/>
                                <a:gd name="T54" fmla="*/ 22 w 261"/>
                                <a:gd name="T55" fmla="*/ 58 h 261"/>
                                <a:gd name="T56" fmla="*/ 38 w 261"/>
                                <a:gd name="T57" fmla="*/ 38 h 261"/>
                                <a:gd name="T58" fmla="*/ 58 w 261"/>
                                <a:gd name="T59" fmla="*/ 22 h 261"/>
                                <a:gd name="T60" fmla="*/ 80 w 261"/>
                                <a:gd name="T61" fmla="*/ 10 h 261"/>
                                <a:gd name="T62" fmla="*/ 104 w 261"/>
                                <a:gd name="T63" fmla="*/ 3 h 261"/>
                                <a:gd name="T64" fmla="*/ 130 w 261"/>
                                <a:gd name="T65" fmla="*/ 0 h 26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261" h="261">
                                  <a:moveTo>
                                    <a:pt x="130" y="0"/>
                                  </a:moveTo>
                                  <a:lnTo>
                                    <a:pt x="157" y="3"/>
                                  </a:lnTo>
                                  <a:lnTo>
                                    <a:pt x="181" y="10"/>
                                  </a:lnTo>
                                  <a:lnTo>
                                    <a:pt x="204" y="22"/>
                                  </a:lnTo>
                                  <a:lnTo>
                                    <a:pt x="223" y="38"/>
                                  </a:lnTo>
                                  <a:lnTo>
                                    <a:pt x="239" y="58"/>
                                  </a:lnTo>
                                  <a:lnTo>
                                    <a:pt x="251" y="80"/>
                                  </a:lnTo>
                                  <a:lnTo>
                                    <a:pt x="258" y="104"/>
                                  </a:lnTo>
                                  <a:lnTo>
                                    <a:pt x="261" y="131"/>
                                  </a:lnTo>
                                  <a:lnTo>
                                    <a:pt x="258" y="157"/>
                                  </a:lnTo>
                                  <a:lnTo>
                                    <a:pt x="251" y="181"/>
                                  </a:lnTo>
                                  <a:lnTo>
                                    <a:pt x="239" y="204"/>
                                  </a:lnTo>
                                  <a:lnTo>
                                    <a:pt x="223" y="223"/>
                                  </a:lnTo>
                                  <a:lnTo>
                                    <a:pt x="204" y="239"/>
                                  </a:lnTo>
                                  <a:lnTo>
                                    <a:pt x="181" y="251"/>
                                  </a:lnTo>
                                  <a:lnTo>
                                    <a:pt x="157" y="259"/>
                                  </a:lnTo>
                                  <a:lnTo>
                                    <a:pt x="130" y="261"/>
                                  </a:lnTo>
                                  <a:lnTo>
                                    <a:pt x="104" y="259"/>
                                  </a:lnTo>
                                  <a:lnTo>
                                    <a:pt x="80" y="251"/>
                                  </a:lnTo>
                                  <a:lnTo>
                                    <a:pt x="58" y="239"/>
                                  </a:lnTo>
                                  <a:lnTo>
                                    <a:pt x="38" y="223"/>
                                  </a:lnTo>
                                  <a:lnTo>
                                    <a:pt x="22" y="204"/>
                                  </a:lnTo>
                                  <a:lnTo>
                                    <a:pt x="10" y="181"/>
                                  </a:lnTo>
                                  <a:lnTo>
                                    <a:pt x="3" y="157"/>
                                  </a:lnTo>
                                  <a:lnTo>
                                    <a:pt x="0" y="131"/>
                                  </a:lnTo>
                                  <a:lnTo>
                                    <a:pt x="3" y="104"/>
                                  </a:lnTo>
                                  <a:lnTo>
                                    <a:pt x="10" y="80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38" y="38"/>
                                  </a:lnTo>
                                  <a:lnTo>
                                    <a:pt x="58" y="22"/>
                                  </a:lnTo>
                                  <a:lnTo>
                                    <a:pt x="80" y="10"/>
                                  </a:lnTo>
                                  <a:lnTo>
                                    <a:pt x="104" y="3"/>
                                  </a:lnTo>
                                  <a:lnTo>
                                    <a:pt x="13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28" name="Graphic 28" descr="Share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6200" y="57151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27804F1" id="Group 29" o:spid="_x0000_s1026" style="position:absolute;margin-left:-34.5pt;margin-top:9.95pt;width:21.6pt;height:21.6pt;z-index:251660288" coordsize="274320,27432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">
                <v:group id="Activities in circle icon" o:spid="_x0000_s1027" alt="Activities icon" style="position:absolute;width:274320;height:274320" coordsize="171,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 id="Activities icon circle" o:spid="_x0000_s1028" alt="Activitie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</v:shape>
                  <v:shape id="Activities icon symbol part 1" o:spid="_x0000_s1029" alt="Activities icon symbol part 1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</v:shape>
                  <v:shape id="Activities icon symbol part 2" o:spid="_x0000_s1030" alt="Activities icon symbol part 2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</v:shape>
                  <v:shape id="Activities icon symbol part 3" o:spid="_x0000_s1031" alt="Activities icon symbol part 3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</v:shape>
                </v:group>
                <v:shape id="Graphic 28" o:spid="_x0000_s1032" type="#_x0000_t75" alt="Share with solid fill" style="position:absolute;left:76200;top:57151;width:152400;height:1524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">
                  <v:imagedata r:id="rId15" o:title="Share with solid fill"/>
                </v:shape>
              </v:group>
            </w:pict>
          </mc:Fallback>
        </mc:AlternateContent>
      </w:r>
      <w:r w:rsidR="00094FA2">
        <w:tab/>
      </w:r>
    </w:p>
    <w:p w14:paraId="5FF0576E" w14:textId="2CCBCC97" w:rsidR="00DE3B57" w:rsidRPr="00565B06" w:rsidRDefault="00DE3B57" w:rsidP="00527662">
      <w:pPr>
        <w:pStyle w:val="Heading1"/>
        <w:spacing w:befor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3" behindDoc="0" locked="0" layoutInCell="1" allowOverlap="1" wp14:anchorId="400D0022" wp14:editId="6C92752E">
                <wp:simplePos x="0" y="0"/>
                <wp:positionH relativeFrom="column">
                  <wp:posOffset>89836</wp:posOffset>
                </wp:positionH>
                <wp:positionV relativeFrom="paragraph">
                  <wp:posOffset>233112</wp:posOffset>
                </wp:positionV>
                <wp:extent cx="22459" cy="20855"/>
                <wp:effectExtent l="0" t="0" r="0" b="0"/>
                <wp:wrapNone/>
                <wp:docPr id="6" name="Activities icon symbol part 1" descr="Activities icon symbol par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459" cy="20855"/>
                        </a:xfrm>
                        <a:custGeom>
                          <a:avLst/>
                          <a:gdLst>
                            <a:gd name="T0" fmla="*/ 130 w 261"/>
                            <a:gd name="T1" fmla="*/ 0 h 261"/>
                            <a:gd name="T2" fmla="*/ 157 w 261"/>
                            <a:gd name="T3" fmla="*/ 3 h 261"/>
                            <a:gd name="T4" fmla="*/ 181 w 261"/>
                            <a:gd name="T5" fmla="*/ 10 h 261"/>
                            <a:gd name="T6" fmla="*/ 203 w 261"/>
                            <a:gd name="T7" fmla="*/ 22 h 261"/>
                            <a:gd name="T8" fmla="*/ 223 w 261"/>
                            <a:gd name="T9" fmla="*/ 38 h 261"/>
                            <a:gd name="T10" fmla="*/ 239 w 261"/>
                            <a:gd name="T11" fmla="*/ 58 h 261"/>
                            <a:gd name="T12" fmla="*/ 251 w 261"/>
                            <a:gd name="T13" fmla="*/ 80 h 261"/>
                            <a:gd name="T14" fmla="*/ 258 w 261"/>
                            <a:gd name="T15" fmla="*/ 104 h 261"/>
                            <a:gd name="T16" fmla="*/ 261 w 261"/>
                            <a:gd name="T17" fmla="*/ 131 h 261"/>
                            <a:gd name="T18" fmla="*/ 258 w 261"/>
                            <a:gd name="T19" fmla="*/ 157 h 261"/>
                            <a:gd name="T20" fmla="*/ 251 w 261"/>
                            <a:gd name="T21" fmla="*/ 181 h 261"/>
                            <a:gd name="T22" fmla="*/ 239 w 261"/>
                            <a:gd name="T23" fmla="*/ 204 h 261"/>
                            <a:gd name="T24" fmla="*/ 223 w 261"/>
                            <a:gd name="T25" fmla="*/ 223 h 261"/>
                            <a:gd name="T26" fmla="*/ 203 w 261"/>
                            <a:gd name="T27" fmla="*/ 239 h 261"/>
                            <a:gd name="T28" fmla="*/ 181 w 261"/>
                            <a:gd name="T29" fmla="*/ 251 h 261"/>
                            <a:gd name="T30" fmla="*/ 157 w 261"/>
                            <a:gd name="T31" fmla="*/ 259 h 261"/>
                            <a:gd name="T32" fmla="*/ 130 w 261"/>
                            <a:gd name="T33" fmla="*/ 261 h 261"/>
                            <a:gd name="T34" fmla="*/ 104 w 261"/>
                            <a:gd name="T35" fmla="*/ 259 h 261"/>
                            <a:gd name="T36" fmla="*/ 80 w 261"/>
                            <a:gd name="T37" fmla="*/ 251 h 261"/>
                            <a:gd name="T38" fmla="*/ 57 w 261"/>
                            <a:gd name="T39" fmla="*/ 239 h 261"/>
                            <a:gd name="T40" fmla="*/ 38 w 261"/>
                            <a:gd name="T41" fmla="*/ 223 h 261"/>
                            <a:gd name="T42" fmla="*/ 22 w 261"/>
                            <a:gd name="T43" fmla="*/ 204 h 261"/>
                            <a:gd name="T44" fmla="*/ 10 w 261"/>
                            <a:gd name="T45" fmla="*/ 181 h 261"/>
                            <a:gd name="T46" fmla="*/ 2 w 261"/>
                            <a:gd name="T47" fmla="*/ 157 h 261"/>
                            <a:gd name="T48" fmla="*/ 0 w 261"/>
                            <a:gd name="T49" fmla="*/ 131 h 261"/>
                            <a:gd name="T50" fmla="*/ 2 w 261"/>
                            <a:gd name="T51" fmla="*/ 104 h 261"/>
                            <a:gd name="T52" fmla="*/ 10 w 261"/>
                            <a:gd name="T53" fmla="*/ 80 h 261"/>
                            <a:gd name="T54" fmla="*/ 22 w 261"/>
                            <a:gd name="T55" fmla="*/ 58 h 261"/>
                            <a:gd name="T56" fmla="*/ 38 w 261"/>
                            <a:gd name="T57" fmla="*/ 38 h 261"/>
                            <a:gd name="T58" fmla="*/ 57 w 261"/>
                            <a:gd name="T59" fmla="*/ 22 h 261"/>
                            <a:gd name="T60" fmla="*/ 80 w 261"/>
                            <a:gd name="T61" fmla="*/ 10 h 261"/>
                            <a:gd name="T62" fmla="*/ 104 w 261"/>
                            <a:gd name="T63" fmla="*/ 3 h 261"/>
                            <a:gd name="T64" fmla="*/ 130 w 261"/>
                            <a:gd name="T65" fmla="*/ 0 h 2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</a:cxnLst>
                          <a:rect l="0" t="0" r="r" b="b"/>
                          <a:pathLst>
                            <a:path w="261" h="261">
                              <a:moveTo>
                                <a:pt x="130" y="0"/>
                              </a:moveTo>
                              <a:lnTo>
                                <a:pt x="157" y="3"/>
                              </a:lnTo>
                              <a:lnTo>
                                <a:pt x="181" y="10"/>
                              </a:lnTo>
                              <a:lnTo>
                                <a:pt x="203" y="22"/>
                              </a:lnTo>
                              <a:lnTo>
                                <a:pt x="223" y="38"/>
                              </a:lnTo>
                              <a:lnTo>
                                <a:pt x="239" y="58"/>
                              </a:lnTo>
                              <a:lnTo>
                                <a:pt x="251" y="80"/>
                              </a:lnTo>
                              <a:lnTo>
                                <a:pt x="258" y="104"/>
                              </a:lnTo>
                              <a:lnTo>
                                <a:pt x="261" y="131"/>
                              </a:lnTo>
                              <a:lnTo>
                                <a:pt x="258" y="157"/>
                              </a:lnTo>
                              <a:lnTo>
                                <a:pt x="251" y="181"/>
                              </a:lnTo>
                              <a:lnTo>
                                <a:pt x="239" y="204"/>
                              </a:lnTo>
                              <a:lnTo>
                                <a:pt x="223" y="223"/>
                              </a:lnTo>
                              <a:lnTo>
                                <a:pt x="203" y="239"/>
                              </a:lnTo>
                              <a:lnTo>
                                <a:pt x="181" y="251"/>
                              </a:lnTo>
                              <a:lnTo>
                                <a:pt x="157" y="259"/>
                              </a:lnTo>
                              <a:lnTo>
                                <a:pt x="130" y="261"/>
                              </a:lnTo>
                              <a:lnTo>
                                <a:pt x="104" y="259"/>
                              </a:lnTo>
                              <a:lnTo>
                                <a:pt x="80" y="251"/>
                              </a:lnTo>
                              <a:lnTo>
                                <a:pt x="57" y="239"/>
                              </a:lnTo>
                              <a:lnTo>
                                <a:pt x="38" y="223"/>
                              </a:lnTo>
                              <a:lnTo>
                                <a:pt x="22" y="204"/>
                              </a:lnTo>
                              <a:lnTo>
                                <a:pt x="10" y="181"/>
                              </a:lnTo>
                              <a:lnTo>
                                <a:pt x="2" y="157"/>
                              </a:lnTo>
                              <a:lnTo>
                                <a:pt x="0" y="131"/>
                              </a:lnTo>
                              <a:lnTo>
                                <a:pt x="2" y="104"/>
                              </a:lnTo>
                              <a:lnTo>
                                <a:pt x="10" y="80"/>
                              </a:lnTo>
                              <a:lnTo>
                                <a:pt x="22" y="58"/>
                              </a:lnTo>
                              <a:lnTo>
                                <a:pt x="38" y="38"/>
                              </a:lnTo>
                              <a:lnTo>
                                <a:pt x="57" y="22"/>
                              </a:lnTo>
                              <a:lnTo>
                                <a:pt x="80" y="10"/>
                              </a:lnTo>
                              <a:lnTo>
                                <a:pt x="104" y="3"/>
                              </a:lnTo>
                              <a:lnTo>
                                <a:pt x="13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00E56E" id="Activities icon symbol part 1" o:spid="_x0000_s1026" alt="Activities icon symbol part 1" style="position:absolute;margin-left:7.05pt;margin-top:18.35pt;width:1.75pt;height:1.65pt;z-index:2516541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61,2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<v:path arrowok="t" o:connecttype="custom" o:connectlocs="11186,0;13510,240;15575,799;17468,1758;19189,3036;20566,4634;21599,6392;22201,8310;22459,10467;22201,12545;21599,14463;20566,16300;19189,17819;17468,19097;15575,20056;13510,20695;11186,20855;8949,20695;6884,20056;4905,19097;3270,17819;1893,16300;860,14463;172,12545;0,10467;172,8310;860,6392;1893,4634;3270,3036;4905,1758;6884,799;8949,240;11186,0" o:connectangles="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1" behindDoc="0" locked="0" layoutInCell="1" allowOverlap="1" wp14:anchorId="444B1C6C" wp14:editId="26641D6B">
                <wp:simplePos x="0" y="0"/>
                <wp:positionH relativeFrom="column">
                  <wp:posOffset>168442</wp:posOffset>
                </wp:positionH>
                <wp:positionV relativeFrom="paragraph">
                  <wp:posOffset>233112</wp:posOffset>
                </wp:positionV>
                <wp:extent cx="22459" cy="20855"/>
                <wp:effectExtent l="0" t="0" r="0" b="0"/>
                <wp:wrapNone/>
                <wp:docPr id="8" name="Activities icon symbol part 3" descr="Activities icon symbol part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459" cy="20855"/>
                        </a:xfrm>
                        <a:custGeom>
                          <a:avLst/>
                          <a:gdLst>
                            <a:gd name="T0" fmla="*/ 130 w 261"/>
                            <a:gd name="T1" fmla="*/ 0 h 261"/>
                            <a:gd name="T2" fmla="*/ 157 w 261"/>
                            <a:gd name="T3" fmla="*/ 3 h 261"/>
                            <a:gd name="T4" fmla="*/ 181 w 261"/>
                            <a:gd name="T5" fmla="*/ 10 h 261"/>
                            <a:gd name="T6" fmla="*/ 204 w 261"/>
                            <a:gd name="T7" fmla="*/ 22 h 261"/>
                            <a:gd name="T8" fmla="*/ 223 w 261"/>
                            <a:gd name="T9" fmla="*/ 38 h 261"/>
                            <a:gd name="T10" fmla="*/ 239 w 261"/>
                            <a:gd name="T11" fmla="*/ 58 h 261"/>
                            <a:gd name="T12" fmla="*/ 251 w 261"/>
                            <a:gd name="T13" fmla="*/ 80 h 261"/>
                            <a:gd name="T14" fmla="*/ 258 w 261"/>
                            <a:gd name="T15" fmla="*/ 104 h 261"/>
                            <a:gd name="T16" fmla="*/ 261 w 261"/>
                            <a:gd name="T17" fmla="*/ 131 h 261"/>
                            <a:gd name="T18" fmla="*/ 258 w 261"/>
                            <a:gd name="T19" fmla="*/ 157 h 261"/>
                            <a:gd name="T20" fmla="*/ 251 w 261"/>
                            <a:gd name="T21" fmla="*/ 181 h 261"/>
                            <a:gd name="T22" fmla="*/ 239 w 261"/>
                            <a:gd name="T23" fmla="*/ 204 h 261"/>
                            <a:gd name="T24" fmla="*/ 223 w 261"/>
                            <a:gd name="T25" fmla="*/ 223 h 261"/>
                            <a:gd name="T26" fmla="*/ 204 w 261"/>
                            <a:gd name="T27" fmla="*/ 239 h 261"/>
                            <a:gd name="T28" fmla="*/ 181 w 261"/>
                            <a:gd name="T29" fmla="*/ 251 h 261"/>
                            <a:gd name="T30" fmla="*/ 157 w 261"/>
                            <a:gd name="T31" fmla="*/ 259 h 261"/>
                            <a:gd name="T32" fmla="*/ 130 w 261"/>
                            <a:gd name="T33" fmla="*/ 261 h 261"/>
                            <a:gd name="T34" fmla="*/ 104 w 261"/>
                            <a:gd name="T35" fmla="*/ 259 h 261"/>
                            <a:gd name="T36" fmla="*/ 80 w 261"/>
                            <a:gd name="T37" fmla="*/ 251 h 261"/>
                            <a:gd name="T38" fmla="*/ 58 w 261"/>
                            <a:gd name="T39" fmla="*/ 239 h 261"/>
                            <a:gd name="T40" fmla="*/ 38 w 261"/>
                            <a:gd name="T41" fmla="*/ 223 h 261"/>
                            <a:gd name="T42" fmla="*/ 22 w 261"/>
                            <a:gd name="T43" fmla="*/ 204 h 261"/>
                            <a:gd name="T44" fmla="*/ 10 w 261"/>
                            <a:gd name="T45" fmla="*/ 181 h 261"/>
                            <a:gd name="T46" fmla="*/ 3 w 261"/>
                            <a:gd name="T47" fmla="*/ 157 h 261"/>
                            <a:gd name="T48" fmla="*/ 0 w 261"/>
                            <a:gd name="T49" fmla="*/ 131 h 261"/>
                            <a:gd name="T50" fmla="*/ 3 w 261"/>
                            <a:gd name="T51" fmla="*/ 104 h 261"/>
                            <a:gd name="T52" fmla="*/ 10 w 261"/>
                            <a:gd name="T53" fmla="*/ 80 h 261"/>
                            <a:gd name="T54" fmla="*/ 22 w 261"/>
                            <a:gd name="T55" fmla="*/ 58 h 261"/>
                            <a:gd name="T56" fmla="*/ 38 w 261"/>
                            <a:gd name="T57" fmla="*/ 38 h 261"/>
                            <a:gd name="T58" fmla="*/ 58 w 261"/>
                            <a:gd name="T59" fmla="*/ 22 h 261"/>
                            <a:gd name="T60" fmla="*/ 80 w 261"/>
                            <a:gd name="T61" fmla="*/ 10 h 261"/>
                            <a:gd name="T62" fmla="*/ 104 w 261"/>
                            <a:gd name="T63" fmla="*/ 3 h 261"/>
                            <a:gd name="T64" fmla="*/ 130 w 261"/>
                            <a:gd name="T65" fmla="*/ 0 h 2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</a:cxnLst>
                          <a:rect l="0" t="0" r="r" b="b"/>
                          <a:pathLst>
                            <a:path w="261" h="261">
                              <a:moveTo>
                                <a:pt x="130" y="0"/>
                              </a:moveTo>
                              <a:lnTo>
                                <a:pt x="157" y="3"/>
                              </a:lnTo>
                              <a:lnTo>
                                <a:pt x="181" y="10"/>
                              </a:lnTo>
                              <a:lnTo>
                                <a:pt x="204" y="22"/>
                              </a:lnTo>
                              <a:lnTo>
                                <a:pt x="223" y="38"/>
                              </a:lnTo>
                              <a:lnTo>
                                <a:pt x="239" y="58"/>
                              </a:lnTo>
                              <a:lnTo>
                                <a:pt x="251" y="80"/>
                              </a:lnTo>
                              <a:lnTo>
                                <a:pt x="258" y="104"/>
                              </a:lnTo>
                              <a:lnTo>
                                <a:pt x="261" y="131"/>
                              </a:lnTo>
                              <a:lnTo>
                                <a:pt x="258" y="157"/>
                              </a:lnTo>
                              <a:lnTo>
                                <a:pt x="251" y="181"/>
                              </a:lnTo>
                              <a:lnTo>
                                <a:pt x="239" y="204"/>
                              </a:lnTo>
                              <a:lnTo>
                                <a:pt x="223" y="223"/>
                              </a:lnTo>
                              <a:lnTo>
                                <a:pt x="204" y="239"/>
                              </a:lnTo>
                              <a:lnTo>
                                <a:pt x="181" y="251"/>
                              </a:lnTo>
                              <a:lnTo>
                                <a:pt x="157" y="259"/>
                              </a:lnTo>
                              <a:lnTo>
                                <a:pt x="130" y="261"/>
                              </a:lnTo>
                              <a:lnTo>
                                <a:pt x="104" y="259"/>
                              </a:lnTo>
                              <a:lnTo>
                                <a:pt x="80" y="251"/>
                              </a:lnTo>
                              <a:lnTo>
                                <a:pt x="58" y="239"/>
                              </a:lnTo>
                              <a:lnTo>
                                <a:pt x="38" y="223"/>
                              </a:lnTo>
                              <a:lnTo>
                                <a:pt x="22" y="204"/>
                              </a:lnTo>
                              <a:lnTo>
                                <a:pt x="10" y="181"/>
                              </a:lnTo>
                              <a:lnTo>
                                <a:pt x="3" y="157"/>
                              </a:lnTo>
                              <a:lnTo>
                                <a:pt x="0" y="131"/>
                              </a:lnTo>
                              <a:lnTo>
                                <a:pt x="3" y="104"/>
                              </a:lnTo>
                              <a:lnTo>
                                <a:pt x="10" y="80"/>
                              </a:lnTo>
                              <a:lnTo>
                                <a:pt x="22" y="58"/>
                              </a:lnTo>
                              <a:lnTo>
                                <a:pt x="38" y="38"/>
                              </a:lnTo>
                              <a:lnTo>
                                <a:pt x="58" y="22"/>
                              </a:lnTo>
                              <a:lnTo>
                                <a:pt x="80" y="10"/>
                              </a:lnTo>
                              <a:lnTo>
                                <a:pt x="104" y="3"/>
                              </a:lnTo>
                              <a:lnTo>
                                <a:pt x="13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9DB4B1" id="Activities icon symbol part 3" o:spid="_x0000_s1026" alt="Activities icon symbol part 3" style="position:absolute;margin-left:13.25pt;margin-top:18.35pt;width:1.75pt;height:1.65pt;z-index:25165619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61,2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<v:path arrowok="t" o:connecttype="custom" o:connectlocs="11186,0;13510,240;15575,799;17554,1758;19189,3036;20566,4634;21599,6392;22201,8310;22459,10467;22201,12545;21599,14463;20566,16300;19189,17819;17554,19097;15575,20056;13510,20695;11186,20855;8949,20695;6884,20056;4991,19097;3270,17819;1893,16300;860,14463;258,12545;0,10467;258,8310;860,6392;1893,4634;3270,3036;4991,1758;6884,799;8949,240;11186,0" o:connectangles="0,0,0,0,0,0,0,0,0,0,0,0,0,0,0,0,0,0,0,0,0,0,0,0,0,0,0,0,0,0,0,0,0"/>
              </v:shape>
            </w:pict>
          </mc:Fallback>
        </mc:AlternateContent>
      </w:r>
      <w:r>
        <w:t>References</w:t>
      </w:r>
    </w:p>
    <w:p w14:paraId="60EEF5EE" w14:textId="4B7E6F2B" w:rsidR="00FD2999" w:rsidRPr="00FD2999" w:rsidRDefault="00FD2999" w:rsidP="00FE0934">
      <w:pPr>
        <w:pBdr>
          <w:top w:val="nil"/>
          <w:left w:val="nil"/>
          <w:bottom w:val="nil"/>
          <w:right w:val="nil"/>
          <w:between w:val="nil"/>
        </w:pBdr>
        <w:tabs>
          <w:tab w:val="center" w:pos="4421"/>
          <w:tab w:val="left" w:pos="4833"/>
        </w:tabs>
        <w:spacing w:line="276" w:lineRule="auto"/>
        <w:ind w:right="-202"/>
      </w:pPr>
      <w:r w:rsidRPr="00FD2999">
        <w:t>References are available upon request.</w:t>
      </w:r>
      <w:r w:rsidR="00FE0934">
        <w:tab/>
      </w:r>
      <w:r w:rsidR="00FE0934">
        <w:tab/>
      </w:r>
    </w:p>
    <w:p w14:paraId="40BA5CF4" w14:textId="3DBC5245" w:rsidR="000F52DD" w:rsidRDefault="000F52DD" w:rsidP="00316CE4"/>
    <w:p w14:paraId="5413E4C8" w14:textId="2E34466A" w:rsidR="00A4755B" w:rsidRPr="00565B06" w:rsidRDefault="00A4755B" w:rsidP="00316CE4"/>
    <w:sectPr w:rsidR="00A4755B" w:rsidRPr="00565B06" w:rsidSect="00FE18B2">
      <w:footerReference w:type="default" r:id="rId16"/>
      <w:headerReference w:type="first" r:id="rId17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A4AC4E" w14:textId="77777777" w:rsidR="00D64EE3" w:rsidRDefault="00D64EE3" w:rsidP="00F534FB">
      <w:pPr>
        <w:spacing w:after="0"/>
      </w:pPr>
      <w:r>
        <w:separator/>
      </w:r>
    </w:p>
  </w:endnote>
  <w:endnote w:type="continuationSeparator" w:id="0">
    <w:p w14:paraId="3DC6D4C8" w14:textId="77777777" w:rsidR="00D64EE3" w:rsidRDefault="00D64EE3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1CF652" w14:textId="77777777"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6CE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558499" w14:textId="77777777" w:rsidR="00D64EE3" w:rsidRDefault="00D64EE3" w:rsidP="00F534FB">
      <w:pPr>
        <w:spacing w:after="0"/>
      </w:pPr>
      <w:r>
        <w:separator/>
      </w:r>
    </w:p>
  </w:footnote>
  <w:footnote w:type="continuationSeparator" w:id="0">
    <w:p w14:paraId="0C59A84C" w14:textId="77777777" w:rsidR="00D64EE3" w:rsidRDefault="00D64EE3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FF6FC1" w14:textId="77777777" w:rsidR="005324B1" w:rsidRDefault="005324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1EF3E928" wp14:editId="0E4456A3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73F94EB" id="Rectangle 1" o:spid="_x0000_s1026" alt="&quot;&quot;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Fire with solid fill" style="width:16.3pt;height:22.5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" o:bullet="t">
        <v:imagedata r:id="rId1" o:title="" cropleft="-13428f" cropright="-11223f"/>
      </v:shape>
    </w:pict>
  </w:numPicBullet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6CC89A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4892B00"/>
    <w:multiLevelType w:val="hybridMultilevel"/>
    <w:tmpl w:val="CEA422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C4F6D18"/>
    <w:multiLevelType w:val="hybridMultilevel"/>
    <w:tmpl w:val="E26A86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2161620"/>
    <w:multiLevelType w:val="hybridMultilevel"/>
    <w:tmpl w:val="0CDEF14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186D4C0A"/>
    <w:multiLevelType w:val="hybridMultilevel"/>
    <w:tmpl w:val="DE32A1C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C67316"/>
    <w:multiLevelType w:val="hybridMultilevel"/>
    <w:tmpl w:val="DE4832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8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7C1D9B"/>
    <w:multiLevelType w:val="hybridMultilevel"/>
    <w:tmpl w:val="04DA84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96842D5"/>
    <w:multiLevelType w:val="hybridMultilevel"/>
    <w:tmpl w:val="D2C67F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ACB6659"/>
    <w:multiLevelType w:val="hybridMultilevel"/>
    <w:tmpl w:val="41A85C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A42316"/>
    <w:multiLevelType w:val="hybridMultilevel"/>
    <w:tmpl w:val="55D416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F72917"/>
    <w:multiLevelType w:val="hybridMultilevel"/>
    <w:tmpl w:val="38BE43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B91380"/>
    <w:multiLevelType w:val="hybridMultilevel"/>
    <w:tmpl w:val="9C3C3EA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1B25E82"/>
    <w:multiLevelType w:val="hybridMultilevel"/>
    <w:tmpl w:val="EF16AD1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56A1569"/>
    <w:multiLevelType w:val="hybridMultilevel"/>
    <w:tmpl w:val="2F02D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9116D9"/>
    <w:multiLevelType w:val="multilevel"/>
    <w:tmpl w:val="4C00318A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62E95510"/>
    <w:multiLevelType w:val="hybridMultilevel"/>
    <w:tmpl w:val="16ECA0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336E1C"/>
    <w:multiLevelType w:val="hybridMultilevel"/>
    <w:tmpl w:val="01EABDE0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F847D25"/>
    <w:multiLevelType w:val="hybridMultilevel"/>
    <w:tmpl w:val="82C2BF5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0402888"/>
    <w:multiLevelType w:val="hybridMultilevel"/>
    <w:tmpl w:val="59DEFF7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40793073">
    <w:abstractNumId w:val="9"/>
  </w:num>
  <w:num w:numId="2" w16cid:durableId="2095585665">
    <w:abstractNumId w:val="9"/>
    <w:lvlOverride w:ilvl="0">
      <w:startOverride w:val="1"/>
    </w:lvlOverride>
  </w:num>
  <w:num w:numId="3" w16cid:durableId="2088110884">
    <w:abstractNumId w:val="11"/>
  </w:num>
  <w:num w:numId="4" w16cid:durableId="2043897618">
    <w:abstractNumId w:val="18"/>
  </w:num>
  <w:num w:numId="5" w16cid:durableId="1466924838">
    <w:abstractNumId w:val="8"/>
  </w:num>
  <w:num w:numId="6" w16cid:durableId="656420831">
    <w:abstractNumId w:val="7"/>
  </w:num>
  <w:num w:numId="7" w16cid:durableId="1616406548">
    <w:abstractNumId w:val="6"/>
  </w:num>
  <w:num w:numId="8" w16cid:durableId="707026326">
    <w:abstractNumId w:val="5"/>
  </w:num>
  <w:num w:numId="9" w16cid:durableId="1372655110">
    <w:abstractNumId w:val="4"/>
  </w:num>
  <w:num w:numId="10" w16cid:durableId="2013754759">
    <w:abstractNumId w:val="3"/>
  </w:num>
  <w:num w:numId="11" w16cid:durableId="880285572">
    <w:abstractNumId w:val="2"/>
  </w:num>
  <w:num w:numId="12" w16cid:durableId="88042225">
    <w:abstractNumId w:val="1"/>
  </w:num>
  <w:num w:numId="13" w16cid:durableId="561871305">
    <w:abstractNumId w:val="0"/>
  </w:num>
  <w:num w:numId="14" w16cid:durableId="436022654">
    <w:abstractNumId w:val="17"/>
  </w:num>
  <w:num w:numId="15" w16cid:durableId="650252297">
    <w:abstractNumId w:val="13"/>
  </w:num>
  <w:num w:numId="16" w16cid:durableId="1473713296">
    <w:abstractNumId w:val="28"/>
  </w:num>
  <w:num w:numId="17" w16cid:durableId="1220172301">
    <w:abstractNumId w:val="22"/>
  </w:num>
  <w:num w:numId="18" w16cid:durableId="728112858">
    <w:abstractNumId w:val="17"/>
  </w:num>
  <w:num w:numId="19" w16cid:durableId="1717317745">
    <w:abstractNumId w:val="31"/>
  </w:num>
  <w:num w:numId="20" w16cid:durableId="1455253290">
    <w:abstractNumId w:val="12"/>
  </w:num>
  <w:num w:numId="21" w16cid:durableId="985596996">
    <w:abstractNumId w:val="10"/>
  </w:num>
  <w:num w:numId="22" w16cid:durableId="86466694">
    <w:abstractNumId w:val="17"/>
  </w:num>
  <w:num w:numId="23" w16cid:durableId="1348141856">
    <w:abstractNumId w:val="14"/>
  </w:num>
  <w:num w:numId="24" w16cid:durableId="2011830188">
    <w:abstractNumId w:val="17"/>
  </w:num>
  <w:num w:numId="25" w16cid:durableId="287125340">
    <w:abstractNumId w:val="25"/>
  </w:num>
  <w:num w:numId="26" w16cid:durableId="1833837327">
    <w:abstractNumId w:val="23"/>
  </w:num>
  <w:num w:numId="27" w16cid:durableId="1979336630">
    <w:abstractNumId w:val="17"/>
  </w:num>
  <w:num w:numId="28" w16cid:durableId="1082142730">
    <w:abstractNumId w:val="30"/>
  </w:num>
  <w:num w:numId="29" w16cid:durableId="960379560">
    <w:abstractNumId w:val="19"/>
  </w:num>
  <w:num w:numId="30" w16cid:durableId="695472726">
    <w:abstractNumId w:val="17"/>
  </w:num>
  <w:num w:numId="31" w16cid:durableId="482544128">
    <w:abstractNumId w:val="24"/>
  </w:num>
  <w:num w:numId="32" w16cid:durableId="698942037">
    <w:abstractNumId w:val="17"/>
  </w:num>
  <w:num w:numId="33" w16cid:durableId="1344355761">
    <w:abstractNumId w:val="16"/>
  </w:num>
  <w:num w:numId="34" w16cid:durableId="1717656653">
    <w:abstractNumId w:val="17"/>
  </w:num>
  <w:num w:numId="35" w16cid:durableId="989215137">
    <w:abstractNumId w:val="17"/>
  </w:num>
  <w:num w:numId="36" w16cid:durableId="1411999443">
    <w:abstractNumId w:val="21"/>
  </w:num>
  <w:num w:numId="37" w16cid:durableId="133983785">
    <w:abstractNumId w:val="17"/>
  </w:num>
  <w:num w:numId="38" w16cid:durableId="1605453646">
    <w:abstractNumId w:val="17"/>
  </w:num>
  <w:num w:numId="39" w16cid:durableId="1265766608">
    <w:abstractNumId w:val="29"/>
  </w:num>
  <w:num w:numId="40" w16cid:durableId="277759118">
    <w:abstractNumId w:val="27"/>
  </w:num>
  <w:num w:numId="41" w16cid:durableId="938415876">
    <w:abstractNumId w:val="15"/>
  </w:num>
  <w:num w:numId="42" w16cid:durableId="215312724">
    <w:abstractNumId w:val="20"/>
  </w:num>
  <w:num w:numId="43" w16cid:durableId="1121024864">
    <w:abstractNumId w:val="17"/>
  </w:num>
  <w:num w:numId="44" w16cid:durableId="621377789">
    <w:abstractNumId w:val="17"/>
  </w:num>
  <w:num w:numId="45" w16cid:durableId="639531149">
    <w:abstractNumId w:val="17"/>
  </w:num>
  <w:num w:numId="46" w16cid:durableId="267544143">
    <w:abstractNumId w:val="26"/>
  </w:num>
  <w:num w:numId="47" w16cid:durableId="201672414">
    <w:abstractNumId w:val="17"/>
  </w:num>
  <w:num w:numId="48" w16cid:durableId="561332225">
    <w:abstractNumId w:val="17"/>
  </w:num>
  <w:num w:numId="49" w16cid:durableId="383069248">
    <w:abstractNumId w:val="17"/>
  </w:num>
  <w:num w:numId="50" w16cid:durableId="1973970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2DD"/>
    <w:rsid w:val="00000DB0"/>
    <w:rsid w:val="00002750"/>
    <w:rsid w:val="00004D4E"/>
    <w:rsid w:val="00006F7E"/>
    <w:rsid w:val="00011895"/>
    <w:rsid w:val="00013818"/>
    <w:rsid w:val="000236B1"/>
    <w:rsid w:val="00024730"/>
    <w:rsid w:val="000348ED"/>
    <w:rsid w:val="00035E61"/>
    <w:rsid w:val="0004029C"/>
    <w:rsid w:val="00040CF1"/>
    <w:rsid w:val="0004158B"/>
    <w:rsid w:val="00043DDE"/>
    <w:rsid w:val="00043EB9"/>
    <w:rsid w:val="00051DFD"/>
    <w:rsid w:val="00056FE7"/>
    <w:rsid w:val="000570FF"/>
    <w:rsid w:val="00057244"/>
    <w:rsid w:val="00061C1E"/>
    <w:rsid w:val="0006454B"/>
    <w:rsid w:val="00075B13"/>
    <w:rsid w:val="00090144"/>
    <w:rsid w:val="00092692"/>
    <w:rsid w:val="00094FA2"/>
    <w:rsid w:val="00096203"/>
    <w:rsid w:val="000A0229"/>
    <w:rsid w:val="000C1956"/>
    <w:rsid w:val="000C2352"/>
    <w:rsid w:val="000E24AC"/>
    <w:rsid w:val="000E4A73"/>
    <w:rsid w:val="000E7880"/>
    <w:rsid w:val="000F52DD"/>
    <w:rsid w:val="000F79EA"/>
    <w:rsid w:val="000F7AB6"/>
    <w:rsid w:val="00111BE7"/>
    <w:rsid w:val="00127D2D"/>
    <w:rsid w:val="00134F92"/>
    <w:rsid w:val="00137DC1"/>
    <w:rsid w:val="00143224"/>
    <w:rsid w:val="00145B33"/>
    <w:rsid w:val="001468F3"/>
    <w:rsid w:val="00152C3A"/>
    <w:rsid w:val="001539C4"/>
    <w:rsid w:val="0016170B"/>
    <w:rsid w:val="001617D0"/>
    <w:rsid w:val="00162BEE"/>
    <w:rsid w:val="00171E1B"/>
    <w:rsid w:val="00182F07"/>
    <w:rsid w:val="001858BD"/>
    <w:rsid w:val="00192573"/>
    <w:rsid w:val="001945C1"/>
    <w:rsid w:val="00194A3D"/>
    <w:rsid w:val="00197261"/>
    <w:rsid w:val="001A2A99"/>
    <w:rsid w:val="001A48DF"/>
    <w:rsid w:val="001A6641"/>
    <w:rsid w:val="001A7440"/>
    <w:rsid w:val="001B0811"/>
    <w:rsid w:val="001B3B5F"/>
    <w:rsid w:val="001B720C"/>
    <w:rsid w:val="001C0DEE"/>
    <w:rsid w:val="001C384A"/>
    <w:rsid w:val="001C3957"/>
    <w:rsid w:val="001C46E5"/>
    <w:rsid w:val="001D3C0B"/>
    <w:rsid w:val="001E08A4"/>
    <w:rsid w:val="001E1FB6"/>
    <w:rsid w:val="001E76E6"/>
    <w:rsid w:val="001F00BC"/>
    <w:rsid w:val="001F60A9"/>
    <w:rsid w:val="001F7681"/>
    <w:rsid w:val="0020735F"/>
    <w:rsid w:val="00211263"/>
    <w:rsid w:val="002146F8"/>
    <w:rsid w:val="00215593"/>
    <w:rsid w:val="00217917"/>
    <w:rsid w:val="002372E8"/>
    <w:rsid w:val="0023768B"/>
    <w:rsid w:val="00240F06"/>
    <w:rsid w:val="0025163F"/>
    <w:rsid w:val="00254330"/>
    <w:rsid w:val="00260F01"/>
    <w:rsid w:val="00260FA6"/>
    <w:rsid w:val="0026499E"/>
    <w:rsid w:val="00275C94"/>
    <w:rsid w:val="00277638"/>
    <w:rsid w:val="00280B95"/>
    <w:rsid w:val="0028164F"/>
    <w:rsid w:val="00281FBA"/>
    <w:rsid w:val="002823BE"/>
    <w:rsid w:val="00297ED0"/>
    <w:rsid w:val="002A4EDA"/>
    <w:rsid w:val="002A5E6A"/>
    <w:rsid w:val="002B01E3"/>
    <w:rsid w:val="002B3FC8"/>
    <w:rsid w:val="002D5533"/>
    <w:rsid w:val="002E538B"/>
    <w:rsid w:val="002F10E7"/>
    <w:rsid w:val="002F4D62"/>
    <w:rsid w:val="002F69E4"/>
    <w:rsid w:val="00300A98"/>
    <w:rsid w:val="00302EFC"/>
    <w:rsid w:val="003043B1"/>
    <w:rsid w:val="0030724A"/>
    <w:rsid w:val="00316CE4"/>
    <w:rsid w:val="00323C3F"/>
    <w:rsid w:val="003279A4"/>
    <w:rsid w:val="00332A39"/>
    <w:rsid w:val="00337114"/>
    <w:rsid w:val="0035004C"/>
    <w:rsid w:val="003571C8"/>
    <w:rsid w:val="00367CB4"/>
    <w:rsid w:val="00383057"/>
    <w:rsid w:val="00385BB1"/>
    <w:rsid w:val="0039703C"/>
    <w:rsid w:val="003974BB"/>
    <w:rsid w:val="003A091E"/>
    <w:rsid w:val="003A2FBF"/>
    <w:rsid w:val="003E5D64"/>
    <w:rsid w:val="00403149"/>
    <w:rsid w:val="004037EF"/>
    <w:rsid w:val="00405BAD"/>
    <w:rsid w:val="004113D8"/>
    <w:rsid w:val="00416463"/>
    <w:rsid w:val="00417D6B"/>
    <w:rsid w:val="00423827"/>
    <w:rsid w:val="00437B8B"/>
    <w:rsid w:val="00442618"/>
    <w:rsid w:val="004577D0"/>
    <w:rsid w:val="00465113"/>
    <w:rsid w:val="00467F3F"/>
    <w:rsid w:val="004727C2"/>
    <w:rsid w:val="00475E5E"/>
    <w:rsid w:val="00476144"/>
    <w:rsid w:val="00484CB1"/>
    <w:rsid w:val="004915EA"/>
    <w:rsid w:val="004A4493"/>
    <w:rsid w:val="004B6A2A"/>
    <w:rsid w:val="004C0172"/>
    <w:rsid w:val="004C1AF6"/>
    <w:rsid w:val="004C2EA4"/>
    <w:rsid w:val="004C389B"/>
    <w:rsid w:val="004C4841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4F4AB5"/>
    <w:rsid w:val="004F6BD1"/>
    <w:rsid w:val="005106C0"/>
    <w:rsid w:val="005247B7"/>
    <w:rsid w:val="00527662"/>
    <w:rsid w:val="005324B1"/>
    <w:rsid w:val="005355F3"/>
    <w:rsid w:val="005372FA"/>
    <w:rsid w:val="00556337"/>
    <w:rsid w:val="005611C3"/>
    <w:rsid w:val="00562422"/>
    <w:rsid w:val="00565B06"/>
    <w:rsid w:val="005718EB"/>
    <w:rsid w:val="00574328"/>
    <w:rsid w:val="00575C01"/>
    <w:rsid w:val="00581515"/>
    <w:rsid w:val="00582623"/>
    <w:rsid w:val="005826C2"/>
    <w:rsid w:val="0059085F"/>
    <w:rsid w:val="005A459B"/>
    <w:rsid w:val="005A74EC"/>
    <w:rsid w:val="005B2360"/>
    <w:rsid w:val="005B3D4F"/>
    <w:rsid w:val="005B3D67"/>
    <w:rsid w:val="005B437C"/>
    <w:rsid w:val="005C654E"/>
    <w:rsid w:val="005D0108"/>
    <w:rsid w:val="005E088C"/>
    <w:rsid w:val="005E4715"/>
    <w:rsid w:val="005E6E43"/>
    <w:rsid w:val="005F1468"/>
    <w:rsid w:val="005F4455"/>
    <w:rsid w:val="00605487"/>
    <w:rsid w:val="006104FF"/>
    <w:rsid w:val="00613538"/>
    <w:rsid w:val="00614B7C"/>
    <w:rsid w:val="0062239B"/>
    <w:rsid w:val="00625B8A"/>
    <w:rsid w:val="00634EF3"/>
    <w:rsid w:val="00644D4E"/>
    <w:rsid w:val="00646D01"/>
    <w:rsid w:val="006633C1"/>
    <w:rsid w:val="00663536"/>
    <w:rsid w:val="006648D4"/>
    <w:rsid w:val="00670006"/>
    <w:rsid w:val="00673EE8"/>
    <w:rsid w:val="00673F18"/>
    <w:rsid w:val="00676CEB"/>
    <w:rsid w:val="00683A86"/>
    <w:rsid w:val="0069300B"/>
    <w:rsid w:val="006A4C72"/>
    <w:rsid w:val="006A5D28"/>
    <w:rsid w:val="006B1044"/>
    <w:rsid w:val="006D1949"/>
    <w:rsid w:val="006D65F8"/>
    <w:rsid w:val="006F4D23"/>
    <w:rsid w:val="006F7E2A"/>
    <w:rsid w:val="00715599"/>
    <w:rsid w:val="007175B9"/>
    <w:rsid w:val="007215A9"/>
    <w:rsid w:val="00721CCC"/>
    <w:rsid w:val="007253E8"/>
    <w:rsid w:val="00735140"/>
    <w:rsid w:val="0073645E"/>
    <w:rsid w:val="007366E5"/>
    <w:rsid w:val="00745196"/>
    <w:rsid w:val="00755346"/>
    <w:rsid w:val="00764D13"/>
    <w:rsid w:val="00776E3A"/>
    <w:rsid w:val="0078030F"/>
    <w:rsid w:val="007850D1"/>
    <w:rsid w:val="007857C8"/>
    <w:rsid w:val="00785FEB"/>
    <w:rsid w:val="00785FF6"/>
    <w:rsid w:val="00790E98"/>
    <w:rsid w:val="007A0F44"/>
    <w:rsid w:val="007A729F"/>
    <w:rsid w:val="007B3F4F"/>
    <w:rsid w:val="007C0E0E"/>
    <w:rsid w:val="007C153D"/>
    <w:rsid w:val="007C2473"/>
    <w:rsid w:val="007C333C"/>
    <w:rsid w:val="007C34A8"/>
    <w:rsid w:val="007D50BF"/>
    <w:rsid w:val="007E7052"/>
    <w:rsid w:val="007F71A4"/>
    <w:rsid w:val="008030EE"/>
    <w:rsid w:val="00812148"/>
    <w:rsid w:val="00814B43"/>
    <w:rsid w:val="00814FA5"/>
    <w:rsid w:val="0083016A"/>
    <w:rsid w:val="00846AAE"/>
    <w:rsid w:val="00867081"/>
    <w:rsid w:val="008731A8"/>
    <w:rsid w:val="00877367"/>
    <w:rsid w:val="0088447D"/>
    <w:rsid w:val="008978E8"/>
    <w:rsid w:val="008A02C4"/>
    <w:rsid w:val="008A23AB"/>
    <w:rsid w:val="008A49A0"/>
    <w:rsid w:val="008A6538"/>
    <w:rsid w:val="008C24BE"/>
    <w:rsid w:val="008C3826"/>
    <w:rsid w:val="008C7D99"/>
    <w:rsid w:val="008D4FC8"/>
    <w:rsid w:val="008D5A80"/>
    <w:rsid w:val="008E5483"/>
    <w:rsid w:val="008F4532"/>
    <w:rsid w:val="00916830"/>
    <w:rsid w:val="009220C2"/>
    <w:rsid w:val="00923757"/>
    <w:rsid w:val="00926692"/>
    <w:rsid w:val="00927FA6"/>
    <w:rsid w:val="00931EF0"/>
    <w:rsid w:val="00933CCA"/>
    <w:rsid w:val="0093795C"/>
    <w:rsid w:val="009411E8"/>
    <w:rsid w:val="00947D18"/>
    <w:rsid w:val="00952C89"/>
    <w:rsid w:val="009540F4"/>
    <w:rsid w:val="00956B75"/>
    <w:rsid w:val="009634BF"/>
    <w:rsid w:val="009918BB"/>
    <w:rsid w:val="009931F7"/>
    <w:rsid w:val="00994768"/>
    <w:rsid w:val="009A3F4C"/>
    <w:rsid w:val="009B4952"/>
    <w:rsid w:val="009B7B23"/>
    <w:rsid w:val="009C63EE"/>
    <w:rsid w:val="009D0878"/>
    <w:rsid w:val="009D449D"/>
    <w:rsid w:val="009D4EA4"/>
    <w:rsid w:val="009E62E6"/>
    <w:rsid w:val="009E65EC"/>
    <w:rsid w:val="009F2058"/>
    <w:rsid w:val="009F26E2"/>
    <w:rsid w:val="009F344A"/>
    <w:rsid w:val="009F391D"/>
    <w:rsid w:val="00A1144C"/>
    <w:rsid w:val="00A1329C"/>
    <w:rsid w:val="00A25023"/>
    <w:rsid w:val="00A2760D"/>
    <w:rsid w:val="00A30818"/>
    <w:rsid w:val="00A344E2"/>
    <w:rsid w:val="00A42CE4"/>
    <w:rsid w:val="00A4416B"/>
    <w:rsid w:val="00A4755B"/>
    <w:rsid w:val="00A568B5"/>
    <w:rsid w:val="00A56B81"/>
    <w:rsid w:val="00A6314E"/>
    <w:rsid w:val="00A72057"/>
    <w:rsid w:val="00A77B4D"/>
    <w:rsid w:val="00A8052D"/>
    <w:rsid w:val="00A9077F"/>
    <w:rsid w:val="00AA04BD"/>
    <w:rsid w:val="00AA276C"/>
    <w:rsid w:val="00AA6DFE"/>
    <w:rsid w:val="00AB0CCA"/>
    <w:rsid w:val="00AB4EB1"/>
    <w:rsid w:val="00AB673E"/>
    <w:rsid w:val="00AC7C34"/>
    <w:rsid w:val="00AD121E"/>
    <w:rsid w:val="00AD1D59"/>
    <w:rsid w:val="00AD518A"/>
    <w:rsid w:val="00AD6216"/>
    <w:rsid w:val="00AE1089"/>
    <w:rsid w:val="00AE2F61"/>
    <w:rsid w:val="00AE313B"/>
    <w:rsid w:val="00AE7650"/>
    <w:rsid w:val="00AF440A"/>
    <w:rsid w:val="00B02862"/>
    <w:rsid w:val="00B112B1"/>
    <w:rsid w:val="00B1221A"/>
    <w:rsid w:val="00B127DF"/>
    <w:rsid w:val="00B204FE"/>
    <w:rsid w:val="00B22710"/>
    <w:rsid w:val="00B25746"/>
    <w:rsid w:val="00B35A39"/>
    <w:rsid w:val="00B47E1E"/>
    <w:rsid w:val="00B54661"/>
    <w:rsid w:val="00B55487"/>
    <w:rsid w:val="00B55652"/>
    <w:rsid w:val="00B55FA6"/>
    <w:rsid w:val="00B635E6"/>
    <w:rsid w:val="00B70B48"/>
    <w:rsid w:val="00B763B5"/>
    <w:rsid w:val="00B855EC"/>
    <w:rsid w:val="00B869A3"/>
    <w:rsid w:val="00B90654"/>
    <w:rsid w:val="00B91175"/>
    <w:rsid w:val="00B9280A"/>
    <w:rsid w:val="00BA71B3"/>
    <w:rsid w:val="00BB34BE"/>
    <w:rsid w:val="00BB49E5"/>
    <w:rsid w:val="00BC0E1A"/>
    <w:rsid w:val="00BC1472"/>
    <w:rsid w:val="00BC1670"/>
    <w:rsid w:val="00BC49DE"/>
    <w:rsid w:val="00BD2DD6"/>
    <w:rsid w:val="00BD55EE"/>
    <w:rsid w:val="00C0155C"/>
    <w:rsid w:val="00C03ADD"/>
    <w:rsid w:val="00C1624E"/>
    <w:rsid w:val="00C3233C"/>
    <w:rsid w:val="00C33E7F"/>
    <w:rsid w:val="00C3763A"/>
    <w:rsid w:val="00C56671"/>
    <w:rsid w:val="00C60281"/>
    <w:rsid w:val="00C6472E"/>
    <w:rsid w:val="00C6732A"/>
    <w:rsid w:val="00C779DA"/>
    <w:rsid w:val="00C814F7"/>
    <w:rsid w:val="00C81C04"/>
    <w:rsid w:val="00C851EA"/>
    <w:rsid w:val="00C91B4B"/>
    <w:rsid w:val="00C93DE1"/>
    <w:rsid w:val="00CA1ED0"/>
    <w:rsid w:val="00CA2E0A"/>
    <w:rsid w:val="00CA41CD"/>
    <w:rsid w:val="00CB3192"/>
    <w:rsid w:val="00CC1E5C"/>
    <w:rsid w:val="00CD0D53"/>
    <w:rsid w:val="00CD1043"/>
    <w:rsid w:val="00CE18F2"/>
    <w:rsid w:val="00CE2C76"/>
    <w:rsid w:val="00D01CEC"/>
    <w:rsid w:val="00D046EF"/>
    <w:rsid w:val="00D0540E"/>
    <w:rsid w:val="00D05D68"/>
    <w:rsid w:val="00D10501"/>
    <w:rsid w:val="00D22E33"/>
    <w:rsid w:val="00D267DF"/>
    <w:rsid w:val="00D35BBD"/>
    <w:rsid w:val="00D37FAD"/>
    <w:rsid w:val="00D406FE"/>
    <w:rsid w:val="00D5184A"/>
    <w:rsid w:val="00D5627D"/>
    <w:rsid w:val="00D63F3F"/>
    <w:rsid w:val="00D64EE3"/>
    <w:rsid w:val="00D6600D"/>
    <w:rsid w:val="00D669FC"/>
    <w:rsid w:val="00D70757"/>
    <w:rsid w:val="00D728D5"/>
    <w:rsid w:val="00D73C98"/>
    <w:rsid w:val="00D77483"/>
    <w:rsid w:val="00D7797C"/>
    <w:rsid w:val="00D83EA1"/>
    <w:rsid w:val="00D85CA4"/>
    <w:rsid w:val="00DA185F"/>
    <w:rsid w:val="00DB0B61"/>
    <w:rsid w:val="00DD2D34"/>
    <w:rsid w:val="00DD467E"/>
    <w:rsid w:val="00DE136D"/>
    <w:rsid w:val="00DE3B57"/>
    <w:rsid w:val="00DE4136"/>
    <w:rsid w:val="00DE4550"/>
    <w:rsid w:val="00DE6534"/>
    <w:rsid w:val="00DF0F24"/>
    <w:rsid w:val="00DF7CF5"/>
    <w:rsid w:val="00DF7F4F"/>
    <w:rsid w:val="00E066EE"/>
    <w:rsid w:val="00E07D28"/>
    <w:rsid w:val="00E30CB9"/>
    <w:rsid w:val="00E379DC"/>
    <w:rsid w:val="00E41ACD"/>
    <w:rsid w:val="00E46808"/>
    <w:rsid w:val="00E5079B"/>
    <w:rsid w:val="00E545E0"/>
    <w:rsid w:val="00E5521B"/>
    <w:rsid w:val="00E5759D"/>
    <w:rsid w:val="00E61D86"/>
    <w:rsid w:val="00E61FB1"/>
    <w:rsid w:val="00E63862"/>
    <w:rsid w:val="00E665C1"/>
    <w:rsid w:val="00E708B1"/>
    <w:rsid w:val="00E7118D"/>
    <w:rsid w:val="00E72DA3"/>
    <w:rsid w:val="00E85DAE"/>
    <w:rsid w:val="00E9443A"/>
    <w:rsid w:val="00E97BD9"/>
    <w:rsid w:val="00EC24B0"/>
    <w:rsid w:val="00EE0848"/>
    <w:rsid w:val="00F03B1E"/>
    <w:rsid w:val="00F03F2C"/>
    <w:rsid w:val="00F1202D"/>
    <w:rsid w:val="00F217AB"/>
    <w:rsid w:val="00F35A06"/>
    <w:rsid w:val="00F435D3"/>
    <w:rsid w:val="00F455CB"/>
    <w:rsid w:val="00F46425"/>
    <w:rsid w:val="00F5078D"/>
    <w:rsid w:val="00F50FA3"/>
    <w:rsid w:val="00F534FB"/>
    <w:rsid w:val="00F56FFE"/>
    <w:rsid w:val="00F6045A"/>
    <w:rsid w:val="00F6550A"/>
    <w:rsid w:val="00F71465"/>
    <w:rsid w:val="00F904FC"/>
    <w:rsid w:val="00F935BF"/>
    <w:rsid w:val="00F94EB5"/>
    <w:rsid w:val="00FA4359"/>
    <w:rsid w:val="00FA4C84"/>
    <w:rsid w:val="00FA764D"/>
    <w:rsid w:val="00FB0F18"/>
    <w:rsid w:val="00FC2FA4"/>
    <w:rsid w:val="00FC35E2"/>
    <w:rsid w:val="00FC76C0"/>
    <w:rsid w:val="00FD2999"/>
    <w:rsid w:val="00FD4ADA"/>
    <w:rsid w:val="00FD56B5"/>
    <w:rsid w:val="00FE0934"/>
    <w:rsid w:val="00FE18B2"/>
    <w:rsid w:val="00FE7443"/>
    <w:rsid w:val="00FF7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2"/>
    </o:shapelayout>
  </w:shapeDefaults>
  <w:decimalSymbol w:val="."/>
  <w:listSeparator w:val=","/>
  <w14:docId w14:val="4AD745F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paragraph" w:styleId="ListParagraph">
    <w:name w:val="List Paragraph"/>
    <w:basedOn w:val="Normal"/>
    <w:uiPriority w:val="34"/>
    <w:unhideWhenUsed/>
    <w:rsid w:val="001F60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6BD1"/>
    <w:rPr>
      <w:color w:val="886288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6BD1"/>
    <w:rPr>
      <w:color w:val="605E5C"/>
      <w:shd w:val="clear" w:color="auto" w:fill="E1DFDD"/>
    </w:rPr>
  </w:style>
  <w:style w:type="character" w:customStyle="1" w:styleId="sapmobjstatustext">
    <w:name w:val="sapmobjstatustext"/>
    <w:basedOn w:val="DefaultParagraphFont"/>
    <w:rsid w:val="00417D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19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12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9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file:///C:\Users\Shilp\OneDrive\Desktop\DMU%202nd%20Year\linkedin.com\in\shilpesh-jentilal-7820101bb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sv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ilp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A355368F83A4677BC75456BFB9455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689E81-7C55-434D-B957-420D33B3F87E}"/>
      </w:docPartPr>
      <w:docPartBody>
        <w:p w:rsidR="00DB1027" w:rsidRDefault="00E155D6">
          <w:pPr>
            <w:pStyle w:val="6A355368F83A4677BC75456BFB9455AC"/>
          </w:pPr>
          <w:r w:rsidRPr="009D0878">
            <w:t>Address</w:t>
          </w:r>
        </w:p>
      </w:docPartBody>
    </w:docPart>
    <w:docPart>
      <w:docPartPr>
        <w:name w:val="84B18DB9675D4797A91AF7DC295B3E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6CE216-6E3F-41AF-A781-FB6034A10C30}"/>
      </w:docPartPr>
      <w:docPartBody>
        <w:p w:rsidR="00DB1027" w:rsidRDefault="00E155D6">
          <w:pPr>
            <w:pStyle w:val="84B18DB9675D4797A91AF7DC295B3E89"/>
          </w:pPr>
          <w:r w:rsidRPr="009D0878">
            <w:t>Phone</w:t>
          </w:r>
        </w:p>
      </w:docPartBody>
    </w:docPart>
    <w:docPart>
      <w:docPartPr>
        <w:name w:val="31C5A81A31C746C89A302E9FEC191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B27DE9-A34A-45FD-A7AC-5508F4014B47}"/>
      </w:docPartPr>
      <w:docPartBody>
        <w:p w:rsidR="00DB1027" w:rsidRDefault="00E155D6">
          <w:pPr>
            <w:pStyle w:val="31C5A81A31C746C89A302E9FEC191D41"/>
          </w:pPr>
          <w:r w:rsidRPr="009D0878">
            <w:t>Email</w:t>
          </w:r>
        </w:p>
      </w:docPartBody>
    </w:docPart>
    <w:docPart>
      <w:docPartPr>
        <w:name w:val="49FFD71E4DF041C8A3D9B78D52B16F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8E33F9-0ADE-4D3A-93DE-FC302A2C9C57}"/>
      </w:docPartPr>
      <w:docPartBody>
        <w:p w:rsidR="00DB1027" w:rsidRDefault="00E155D6">
          <w:pPr>
            <w:pStyle w:val="49FFD71E4DF041C8A3D9B78D52B16F5B"/>
          </w:pPr>
          <w:r w:rsidRPr="009D0878">
            <w:t>LinkedIn Profile</w:t>
          </w:r>
        </w:p>
      </w:docPartBody>
    </w:docPart>
    <w:docPart>
      <w:docPartPr>
        <w:name w:val="4B18D174EF8B4CD8AC5729A672F403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FD0FCC-13E0-4C6A-AE36-B02EC90C139B}"/>
      </w:docPartPr>
      <w:docPartBody>
        <w:p w:rsidR="00DB1027" w:rsidRDefault="00E155D6">
          <w:pPr>
            <w:pStyle w:val="4B18D174EF8B4CD8AC5729A672F40393"/>
          </w:pPr>
          <w:r w:rsidRPr="00565B06">
            <w:t>Experience</w:t>
          </w:r>
        </w:p>
      </w:docPartBody>
    </w:docPart>
    <w:docPart>
      <w:docPartPr>
        <w:name w:val="C9B815D08E7747C58479E5953A9D72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5137E8-F26A-432F-856C-0F286FB0DFC1}"/>
      </w:docPartPr>
      <w:docPartBody>
        <w:p w:rsidR="00DB1027" w:rsidRDefault="00020571" w:rsidP="00020571">
          <w:pPr>
            <w:pStyle w:val="C9B815D08E7747C58479E5953A9D72A0"/>
          </w:pPr>
          <w:r w:rsidRPr="00565B06">
            <w:t>Skills</w:t>
          </w:r>
        </w:p>
      </w:docPartBody>
    </w:docPart>
    <w:docPart>
      <w:docPartPr>
        <w:name w:val="2DF155207759493A8F26E51EB0ECF4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DB2B53-1BDA-4B81-B127-18533B959361}"/>
      </w:docPartPr>
      <w:docPartBody>
        <w:p w:rsidR="00DB1027" w:rsidRDefault="00020571" w:rsidP="00020571">
          <w:pPr>
            <w:pStyle w:val="2DF155207759493A8F26E51EB0ECF46E"/>
          </w:pPr>
          <w:r w:rsidRPr="00565B06">
            <w:t>Education</w:t>
          </w:r>
        </w:p>
      </w:docPartBody>
    </w:docPart>
    <w:docPart>
      <w:docPartPr>
        <w:name w:val="E526021CEF314378B09DFB4F4FEE9E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520AC-1A93-4C15-82CB-75E6FF246BF5}"/>
      </w:docPartPr>
      <w:docPartBody>
        <w:p w:rsidR="00DB1027" w:rsidRDefault="00020571" w:rsidP="00020571">
          <w:pPr>
            <w:pStyle w:val="E526021CEF314378B09DFB4F4FEE9ECC"/>
          </w:pPr>
          <w:r w:rsidRPr="00565B06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571"/>
    <w:rsid w:val="00020571"/>
    <w:rsid w:val="00DB0234"/>
    <w:rsid w:val="00DB1027"/>
    <w:rsid w:val="00DD4BDE"/>
    <w:rsid w:val="00E15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A355368F83A4677BC75456BFB9455AC">
    <w:name w:val="6A355368F83A4677BC75456BFB9455AC"/>
  </w:style>
  <w:style w:type="paragraph" w:customStyle="1" w:styleId="84B18DB9675D4797A91AF7DC295B3E89">
    <w:name w:val="84B18DB9675D4797A91AF7DC295B3E89"/>
  </w:style>
  <w:style w:type="paragraph" w:customStyle="1" w:styleId="31C5A81A31C746C89A302E9FEC191D41">
    <w:name w:val="31C5A81A31C746C89A302E9FEC191D41"/>
  </w:style>
  <w:style w:type="paragraph" w:customStyle="1" w:styleId="49FFD71E4DF041C8A3D9B78D52B16F5B">
    <w:name w:val="49FFD71E4DF041C8A3D9B78D52B16F5B"/>
  </w:style>
  <w:style w:type="character" w:styleId="Emphasis">
    <w:name w:val="Emphasis"/>
    <w:basedOn w:val="DefaultParagraphFont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4B18D174EF8B4CD8AC5729A672F40393">
    <w:name w:val="4B18D174EF8B4CD8AC5729A672F40393"/>
  </w:style>
  <w:style w:type="paragraph" w:customStyle="1" w:styleId="C9B815D08E7747C58479E5953A9D72A0">
    <w:name w:val="C9B815D08E7747C58479E5953A9D72A0"/>
    <w:rsid w:val="00020571"/>
  </w:style>
  <w:style w:type="paragraph" w:customStyle="1" w:styleId="2DF155207759493A8F26E51EB0ECF46E">
    <w:name w:val="2DF155207759493A8F26E51EB0ECF46E"/>
    <w:rsid w:val="00020571"/>
  </w:style>
  <w:style w:type="paragraph" w:customStyle="1" w:styleId="E526021CEF314378B09DFB4F4FEE9ECC">
    <w:name w:val="E526021CEF314378B09DFB4F4FEE9ECC"/>
    <w:rsid w:val="000205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18 McKay Avenue, Leicester, LE4 5FD</CompanyAddress>
  <CompanyPhone>07956171464</CompanyPhone>
  <CompanyFax/>
  <CompanyEmail>Shilpesh.jentilal@hotmail.com</CompanyEmail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8CC5F0A0-9048-4A6E-814F-065ED9F3B5BE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</Template>
  <TotalTime>0</TotalTime>
  <Pages>2</Pages>
  <Words>680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linkedin.com/in/shilpesh-jentilal-7820101bb</cp:keywords>
  <dc:description/>
  <cp:lastModifiedBy/>
  <cp:revision>1</cp:revision>
  <dcterms:created xsi:type="dcterms:W3CDTF">2023-01-25T18:41:00Z</dcterms:created>
  <dcterms:modified xsi:type="dcterms:W3CDTF">2023-03-28T13:09:00Z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